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A431" w14:textId="116CCEA7" w:rsidR="00EA6114" w:rsidRPr="00F85F10" w:rsidRDefault="00000000" w:rsidP="00F85F10">
      <w:pPr>
        <w:pStyle w:val="Logotipo"/>
        <w:rPr>
          <w:noProof/>
        </w:rPr>
      </w:pPr>
      <w:sdt>
        <w:sdtPr>
          <w:id w:val="-206116552"/>
          <w15:appearance w15:val="hidden"/>
          <w:picture/>
        </w:sdtPr>
        <w:sdtContent>
          <w:r w:rsidR="00A71274">
            <w:rPr>
              <w:noProof/>
            </w:rPr>
            <w:drawing>
              <wp:inline distT="0" distB="0" distL="0" distR="0" wp14:anchorId="1640910C" wp14:editId="2B6954CF">
                <wp:extent cx="6553200" cy="657225"/>
                <wp:effectExtent l="57150" t="19050" r="57150" b="104775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n 15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4696" cy="657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sdtContent>
      </w:sdt>
      <w:r w:rsidR="00F85F10" w:rsidRPr="00F85F10">
        <w:rPr>
          <w:lang w:bidi="es-ES"/>
        </w:rPr>
        <w:t xml:space="preserve">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889"/>
      </w:tblGrid>
      <w:tr w:rsidR="00EA6114" w14:paraId="6C307CDC" w14:textId="77777777" w:rsidTr="00DD5D06">
        <w:trPr>
          <w:cantSplit/>
          <w:trHeight w:val="1276"/>
        </w:trPr>
        <w:tc>
          <w:tcPr>
            <w:tcW w:w="889" w:type="dxa"/>
            <w:textDirection w:val="btLr"/>
            <w:vAlign w:val="center"/>
          </w:tcPr>
          <w:p w14:paraId="57D39CBA" w14:textId="4BA19B10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0D21292C" w14:textId="77777777" w:rsidTr="00DD5D06">
        <w:trPr>
          <w:trHeight w:val="629"/>
        </w:trPr>
        <w:tc>
          <w:tcPr>
            <w:tcW w:w="889" w:type="dxa"/>
          </w:tcPr>
          <w:p w14:paraId="1B32F657" w14:textId="11C68BA8" w:rsidR="00EA6114" w:rsidRDefault="00EA6114" w:rsidP="00EA6114">
            <w:pPr>
              <w:pStyle w:val="Encabezado"/>
              <w:jc w:val="center"/>
            </w:pPr>
          </w:p>
        </w:tc>
      </w:tr>
      <w:tr w:rsidR="00EA6114" w14:paraId="2F3214CF" w14:textId="77777777" w:rsidTr="00DD5D06">
        <w:trPr>
          <w:cantSplit/>
          <w:trHeight w:val="3024"/>
        </w:trPr>
        <w:tc>
          <w:tcPr>
            <w:tcW w:w="889" w:type="dxa"/>
            <w:textDirection w:val="btLr"/>
            <w:vAlign w:val="center"/>
          </w:tcPr>
          <w:p w14:paraId="4C352DFD" w14:textId="4E124F47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6D7F0736" w14:textId="77777777" w:rsidTr="00DD5D06">
        <w:trPr>
          <w:trHeight w:val="93"/>
        </w:trPr>
        <w:tc>
          <w:tcPr>
            <w:tcW w:w="889" w:type="dxa"/>
          </w:tcPr>
          <w:p w14:paraId="2F551122" w14:textId="2F78355B" w:rsidR="00EA6114" w:rsidRPr="00AB1B27" w:rsidRDefault="00EA6114" w:rsidP="00EA6114">
            <w:pPr>
              <w:pStyle w:val="Encabezado"/>
              <w:jc w:val="center"/>
              <w:rPr>
                <w:caps/>
              </w:rPr>
            </w:pPr>
          </w:p>
        </w:tc>
      </w:tr>
      <w:tr w:rsidR="00EA6114" w:rsidRPr="00AB1B27" w14:paraId="0B35DA7D" w14:textId="77777777" w:rsidTr="00DD5D06">
        <w:trPr>
          <w:cantSplit/>
          <w:trHeight w:val="2118"/>
        </w:trPr>
        <w:tc>
          <w:tcPr>
            <w:tcW w:w="889" w:type="dxa"/>
            <w:textDirection w:val="btLr"/>
            <w:vAlign w:val="center"/>
          </w:tcPr>
          <w:p w14:paraId="3D4495DB" w14:textId="73DA3146" w:rsidR="00EA6114" w:rsidRPr="00AB1B27" w:rsidRDefault="00EA6114" w:rsidP="000B1DC1">
            <w:pPr>
              <w:spacing w:before="0" w:after="0"/>
              <w:rPr>
                <w:lang w:val="en-ZA"/>
              </w:rPr>
            </w:pPr>
          </w:p>
        </w:tc>
      </w:tr>
      <w:tr w:rsidR="00EA6114" w14:paraId="54C91A67" w14:textId="77777777" w:rsidTr="00DD5D06">
        <w:trPr>
          <w:trHeight w:val="629"/>
        </w:trPr>
        <w:tc>
          <w:tcPr>
            <w:tcW w:w="889" w:type="dxa"/>
          </w:tcPr>
          <w:p w14:paraId="2C0B9E6A" w14:textId="14A149F6" w:rsidR="00EA6114" w:rsidRDefault="00EA6114" w:rsidP="00EA6114">
            <w:pPr>
              <w:pStyle w:val="Encabezado"/>
              <w:jc w:val="center"/>
            </w:pPr>
          </w:p>
        </w:tc>
      </w:tr>
    </w:tbl>
    <w:p w14:paraId="4206CFB6" w14:textId="2693A17C" w:rsidR="003F73A0" w:rsidRDefault="006F5536" w:rsidP="005C0F38">
      <w:pPr>
        <w:pStyle w:val="Logotipo"/>
        <w:spacing w:after="120"/>
      </w:pPr>
      <w:r w:rsidRPr="00F85F1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ECCF4" wp14:editId="6F197744">
                <wp:simplePos x="0" y="0"/>
                <wp:positionH relativeFrom="column">
                  <wp:posOffset>6713806</wp:posOffset>
                </wp:positionH>
                <wp:positionV relativeFrom="paragraph">
                  <wp:posOffset>-5629470</wp:posOffset>
                </wp:positionV>
                <wp:extent cx="666550" cy="565346"/>
                <wp:effectExtent l="0" t="0" r="0" b="6350"/>
                <wp:wrapNone/>
                <wp:docPr id="40" name="Elips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0BEB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Elipse 11" o:spid="_x0000_s1026" type="#_x0000_t9" alt="&quot;&quot;" style="position:absolute;margin-left:528.65pt;margin-top:-443.25pt;width:52.5pt;height:4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" adj="4580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  <w:r w:rsidR="00A71274" w:rsidRPr="00A71274">
        <w:t>https://github.com/TeamTech-MIN-TIC/ProyectoCiclo3</w:t>
      </w:r>
    </w:p>
    <w:p w14:paraId="1A5B6158" w14:textId="77777777" w:rsidR="003F73A0" w:rsidRDefault="003F73A0" w:rsidP="005C0F38">
      <w:pPr>
        <w:spacing w:after="240"/>
      </w:pPr>
    </w:p>
    <w:sdt>
      <w:sdtPr>
        <w:rPr>
          <w:sz w:val="32"/>
          <w:szCs w:val="32"/>
        </w:rPr>
        <w:alias w:val="Nombre del destinatario"/>
        <w:tag w:val="Nombre del destinatario"/>
        <w:id w:val="-2104569093"/>
        <w:placeholder>
          <w:docPart w:val="E266B99CB5624C60B1EF5C609064A12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3EB239D8" w14:textId="70B76F7B" w:rsidR="00EB788C" w:rsidRPr="00D90AFC" w:rsidRDefault="0026321B" w:rsidP="00D90AFC">
          <w:pPr>
            <w:pStyle w:val="Nombre"/>
          </w:pPr>
          <w:r w:rsidRPr="00D90AFC">
            <w:rPr>
              <w:lang w:bidi="es-ES"/>
            </w:rPr>
            <w:t>Nombre del destinatario</w:t>
          </w:r>
        </w:p>
      </w:sdtContent>
    </w:sdt>
    <w:p w14:paraId="5661FB3E" w14:textId="51D69A99" w:rsidR="003F73A0" w:rsidRPr="00A72B1E" w:rsidRDefault="000B0560" w:rsidP="003F73A0">
      <w:pPr>
        <w:rPr>
          <w:sz w:val="24"/>
          <w:szCs w:val="24"/>
        </w:rPr>
      </w:pPr>
      <w:r w:rsidRPr="00A72B1E">
        <w:rPr>
          <w:sz w:val="24"/>
          <w:szCs w:val="24"/>
        </w:rPr>
        <w:t>Medellín, Antioquia</w:t>
      </w:r>
    </w:p>
    <w:p w14:paraId="1853651B" w14:textId="525A845D" w:rsidR="00DD5D06" w:rsidRPr="00A72B1E" w:rsidRDefault="003F73A0" w:rsidP="003F73A0">
      <w:pPr>
        <w:pStyle w:val="Saludo"/>
        <w:rPr>
          <w:sz w:val="24"/>
          <w:szCs w:val="24"/>
          <w:lang w:bidi="es-ES"/>
        </w:rPr>
      </w:pPr>
      <w:r w:rsidRPr="00A72B1E">
        <w:rPr>
          <w:sz w:val="24"/>
          <w:szCs w:val="24"/>
          <w:lang w:bidi="es-ES"/>
        </w:rPr>
        <w:t>Estimado</w:t>
      </w:r>
    </w:p>
    <w:p w14:paraId="354947BE" w14:textId="65EE1F9D" w:rsidR="00EB788C" w:rsidRPr="00A72B1E" w:rsidRDefault="000B0560" w:rsidP="000B0560">
      <w:pPr>
        <w:rPr>
          <w:color w:val="000000" w:themeColor="text1"/>
          <w:sz w:val="24"/>
          <w:szCs w:val="24"/>
        </w:rPr>
      </w:pPr>
      <w:r w:rsidRPr="00A72B1E">
        <w:rPr>
          <w:color w:val="000000" w:themeColor="text1"/>
          <w:sz w:val="24"/>
          <w:szCs w:val="24"/>
        </w:rPr>
        <w:t>Nosotros trabajamos juntos para diseñar, crear y agregar valor a su empresa. Aportamos innovación tecnológica en diversos proyectos o ideas que se nos solicita desarrollar.</w:t>
      </w:r>
    </w:p>
    <w:p w14:paraId="1E922CBA" w14:textId="270A4F3D" w:rsidR="000B0560" w:rsidRPr="00A72B1E" w:rsidRDefault="000B0560" w:rsidP="000B0560">
      <w:pPr>
        <w:rPr>
          <w:color w:val="000000" w:themeColor="text1"/>
          <w:sz w:val="24"/>
          <w:szCs w:val="24"/>
        </w:rPr>
      </w:pPr>
      <w:r w:rsidRPr="00A72B1E">
        <w:rPr>
          <w:color w:val="000000" w:themeColor="text1"/>
          <w:sz w:val="24"/>
          <w:szCs w:val="24"/>
        </w:rPr>
        <w:t>Nuestro equipo se especializa en brindar excelencia en el desarrollo de tecnología para quienes necesitan nuestros servicios.</w:t>
      </w:r>
    </w:p>
    <w:p w14:paraId="518EABC1" w14:textId="308F2EA6" w:rsidR="001663F3" w:rsidRPr="00A72B1E" w:rsidRDefault="001663F3" w:rsidP="001663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72B1E">
        <w:rPr>
          <w:sz w:val="24"/>
          <w:szCs w:val="24"/>
        </w:rPr>
        <w:t>Se creará un equipo de trabajo y se asignaran roles a cada uno de los miembros según la metodología Scrum.</w:t>
      </w:r>
    </w:p>
    <w:p w14:paraId="3BADC7BA" w14:textId="6C1279DE" w:rsidR="001663F3" w:rsidRPr="00A72B1E" w:rsidRDefault="001663F3" w:rsidP="001663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72B1E">
        <w:rPr>
          <w:sz w:val="24"/>
          <w:szCs w:val="24"/>
        </w:rPr>
        <w:t xml:space="preserve">Crear clases para empresas, empleados y </w:t>
      </w:r>
      <w:r w:rsidR="00A72B1E" w:rsidRPr="00A72B1E">
        <w:rPr>
          <w:sz w:val="24"/>
          <w:szCs w:val="24"/>
        </w:rPr>
        <w:t>movimiento de dinero, junto con sus respectivas propiedades y métodos para desarrollar aplicaciones.</w:t>
      </w:r>
    </w:p>
    <w:sdt>
      <w:sdtPr>
        <w:rPr>
          <w:color w:val="000000" w:themeColor="text1"/>
          <w:sz w:val="24"/>
          <w:szCs w:val="24"/>
        </w:rPr>
        <w:id w:val="1649322391"/>
        <w:placeholder>
          <w:docPart w:val="F3F0C584061045CE9AC756BC80B24795"/>
        </w:placeholder>
        <w:temporary/>
        <w:showingPlcHdr/>
        <w15:appearance w15:val="hidden"/>
      </w:sdtPr>
      <w:sdtContent>
        <w:p w14:paraId="575201B0" w14:textId="77777777" w:rsidR="003F73A0" w:rsidRPr="00A72B1E" w:rsidRDefault="00EB788C" w:rsidP="003F73A0">
          <w:pPr>
            <w:pStyle w:val="Cierre"/>
            <w:rPr>
              <w:color w:val="000000" w:themeColor="text1"/>
              <w:sz w:val="24"/>
              <w:szCs w:val="24"/>
            </w:rPr>
          </w:pPr>
          <w:r w:rsidRPr="00A72B1E">
            <w:rPr>
              <w:sz w:val="24"/>
              <w:szCs w:val="24"/>
              <w:lang w:bidi="es-ES"/>
            </w:rPr>
            <w:t>Un cordial saludo,</w:t>
          </w:r>
        </w:p>
      </w:sdtContent>
    </w:sdt>
    <w:p w14:paraId="26D1A182" w14:textId="6C1B1521" w:rsidR="003F73A0" w:rsidRPr="00EB788C" w:rsidRDefault="003F73A0" w:rsidP="00EB788C">
      <w:pPr>
        <w:pStyle w:val="Ttulo"/>
      </w:pPr>
    </w:p>
    <w:p w14:paraId="784DA34A" w14:textId="77777777" w:rsidR="00A72B1E" w:rsidRDefault="006F5536" w:rsidP="003F73A0">
      <w:pPr>
        <w:rPr>
          <w:noProof/>
          <w:lang w:bidi="es-ES"/>
        </w:rPr>
      </w:pPr>
      <w:r w:rsidRPr="006F5536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01689C" wp14:editId="3416FAB8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Elips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1D5D" id="Elipse 11" o:spid="_x0000_s1026" type="#_x0000_t9" alt="&quot;&quot;" style="position:absolute;margin-left:-747.15pt;margin-top:148.1pt;width:86.45pt;height:7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9D3AB5" wp14:editId="5AE23819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Elips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AB82" id="Elipse 11" o:spid="_x0000_s1026" type="#_x0000_t9" alt="&quot;&quot;" style="position:absolute;margin-left:-420.3pt;margin-top:42.6pt;width:197.45pt;height:1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  <w:lang w:bidi="es-ES"/>
        </w:rPr>
        <w:t xml:space="preserve"> </w:t>
      </w:r>
    </w:p>
    <w:p w14:paraId="68D15BCF" w14:textId="77777777" w:rsidR="00A72B1E" w:rsidRDefault="00A72B1E" w:rsidP="003F73A0">
      <w:pPr>
        <w:rPr>
          <w:noProof/>
          <w:lang w:bidi="es-ES"/>
        </w:rPr>
      </w:pPr>
    </w:p>
    <w:p w14:paraId="43003541" w14:textId="77777777" w:rsidR="00A72B1E" w:rsidRDefault="00A72B1E" w:rsidP="003F73A0">
      <w:pPr>
        <w:rPr>
          <w:noProof/>
          <w:lang w:bidi="es-ES"/>
        </w:rPr>
      </w:pPr>
    </w:p>
    <w:p w14:paraId="1C6BF045" w14:textId="77777777" w:rsidR="00A72B1E" w:rsidRDefault="00A72B1E" w:rsidP="003F73A0">
      <w:pPr>
        <w:rPr>
          <w:noProof/>
          <w:lang w:bidi="es-ES"/>
        </w:rPr>
      </w:pPr>
    </w:p>
    <w:p w14:paraId="6F8CB0EC" w14:textId="77777777" w:rsidR="00A72B1E" w:rsidRDefault="00A72B1E" w:rsidP="003F73A0">
      <w:pPr>
        <w:rPr>
          <w:noProof/>
          <w:lang w:bidi="es-ES"/>
        </w:rPr>
      </w:pPr>
    </w:p>
    <w:p w14:paraId="6CD4437C" w14:textId="77777777" w:rsidR="00A72B1E" w:rsidRDefault="00A72B1E" w:rsidP="003F73A0">
      <w:pPr>
        <w:rPr>
          <w:noProof/>
          <w:lang w:bidi="es-ES"/>
        </w:rPr>
      </w:pPr>
    </w:p>
    <w:p w14:paraId="319210F7" w14:textId="77777777" w:rsidR="003157CD" w:rsidRDefault="003157CD" w:rsidP="00A72B1E">
      <w:pPr>
        <w:pStyle w:val="Nombre"/>
        <w:jc w:val="center"/>
        <w:rPr>
          <w:sz w:val="32"/>
          <w:szCs w:val="32"/>
        </w:rPr>
      </w:pPr>
    </w:p>
    <w:p w14:paraId="532DACAD" w14:textId="47415CCD" w:rsidR="0043117B" w:rsidRDefault="00A72B1E" w:rsidP="00A72B1E">
      <w:pPr>
        <w:pStyle w:val="Nombre"/>
        <w:jc w:val="center"/>
        <w:rPr>
          <w:sz w:val="32"/>
          <w:szCs w:val="32"/>
        </w:rPr>
      </w:pPr>
      <w:r w:rsidRPr="00A72B1E">
        <w:rPr>
          <w:sz w:val="32"/>
          <w:szCs w:val="32"/>
        </w:rPr>
        <w:t>proyecto Programación</w:t>
      </w:r>
    </w:p>
    <w:p w14:paraId="525F6FD2" w14:textId="4094419D" w:rsidR="00A72B1E" w:rsidRDefault="00FC15A7" w:rsidP="00FC15A7">
      <w:pPr>
        <w:rPr>
          <w:b/>
          <w:bCs/>
          <w:sz w:val="24"/>
          <w:szCs w:val="24"/>
        </w:rPr>
      </w:pPr>
      <w:r w:rsidRPr="00FC15A7">
        <w:rPr>
          <w:b/>
          <w:bCs/>
          <w:sz w:val="24"/>
          <w:szCs w:val="24"/>
        </w:rPr>
        <w:t>SPRINT 2</w:t>
      </w:r>
      <w:r>
        <w:rPr>
          <w:b/>
          <w:bCs/>
          <w:sz w:val="24"/>
          <w:szCs w:val="24"/>
        </w:rPr>
        <w:t>: Diagrama de Flujo</w:t>
      </w:r>
    </w:p>
    <w:p w14:paraId="12A5FE2D" w14:textId="3FC201DC" w:rsidR="003A2AED" w:rsidRDefault="003A2AED" w:rsidP="003A2AED">
      <w:pPr>
        <w:pStyle w:val="Sinespaciado"/>
        <w:rPr>
          <w:sz w:val="22"/>
          <w:szCs w:val="22"/>
        </w:rPr>
      </w:pPr>
      <w:r w:rsidRPr="003A2AED">
        <w:rPr>
          <w:sz w:val="22"/>
          <w:szCs w:val="22"/>
        </w:rPr>
        <w:t>Un diagrama de flujo es un diagrama que describe un proceso, sistema o algoritmo informático. Son ampliamente utilizados en muchos campos para documentar, investigar, planificar, mejorar y comunicar procesos a menudo complejos en diagramas claros y fáciles de entender. Los diagramas de flujo usan rectángulos, óvalos, rombos y muchas otras formas para definir los tipos de pasos, así como flechas de conexión que establecen el flujo y la secuencia. Van desde simples diagramas dibujados a mano hasta diagramas completos creados por computadora que describen múltiples pasos y caminos. Si tenemos en cuenta todos los diversos gráficos de diagramas de flujo, son uno de los diagramas más comunes en el mundo, utilizado por personas con y sin conocimientos técnicos en diversos campos.</w:t>
      </w:r>
    </w:p>
    <w:p w14:paraId="10CE3655" w14:textId="77777777" w:rsidR="00D23885" w:rsidRDefault="00D23885" w:rsidP="003A2AED">
      <w:pPr>
        <w:pStyle w:val="Sinespaciado"/>
        <w:rPr>
          <w:sz w:val="22"/>
          <w:szCs w:val="22"/>
        </w:rPr>
      </w:pPr>
    </w:p>
    <w:p w14:paraId="63ABF91C" w14:textId="1DF572B5" w:rsidR="003A2AED" w:rsidRDefault="00D23885" w:rsidP="003A2AED">
      <w:pPr>
        <w:pStyle w:val="Sinespaciad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C3E453F" wp14:editId="141EDCFA">
            <wp:extent cx="5286375" cy="4429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5" cy="44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8E6F" w14:textId="7F102068" w:rsidR="00D909FC" w:rsidRDefault="00D909FC" w:rsidP="00D909FC">
      <w:pPr>
        <w:tabs>
          <w:tab w:val="left" w:pos="5685"/>
        </w:tabs>
      </w:pPr>
    </w:p>
    <w:p w14:paraId="28B841D3" w14:textId="77777777" w:rsidR="00D23885" w:rsidRDefault="00D23885" w:rsidP="00D909FC">
      <w:pPr>
        <w:tabs>
          <w:tab w:val="left" w:pos="5685"/>
        </w:tabs>
      </w:pPr>
    </w:p>
    <w:p w14:paraId="4D502B16" w14:textId="748201EF" w:rsidR="00D909FC" w:rsidRDefault="00D909FC" w:rsidP="00D909FC">
      <w:pPr>
        <w:tabs>
          <w:tab w:val="left" w:pos="5685"/>
        </w:tabs>
      </w:pPr>
      <w:r>
        <w:lastRenderedPageBreak/>
        <w:tab/>
      </w:r>
    </w:p>
    <w:p w14:paraId="3A9121E4" w14:textId="77777777" w:rsidR="00D23885" w:rsidRDefault="00D23885" w:rsidP="00D909FC">
      <w:pPr>
        <w:tabs>
          <w:tab w:val="left" w:pos="5685"/>
        </w:tabs>
      </w:pPr>
    </w:p>
    <w:p w14:paraId="4C4A874B" w14:textId="447517F6" w:rsidR="00D909FC" w:rsidRDefault="0040490E" w:rsidP="0040490E">
      <w:pPr>
        <w:pStyle w:val="Nombre"/>
        <w:jc w:val="center"/>
        <w:rPr>
          <w:sz w:val="32"/>
          <w:szCs w:val="32"/>
        </w:rPr>
      </w:pPr>
      <w:r>
        <w:rPr>
          <w:sz w:val="32"/>
          <w:szCs w:val="32"/>
        </w:rPr>
        <w:t>Actividades a Desarrollar</w:t>
      </w:r>
    </w:p>
    <w:p w14:paraId="5B250E89" w14:textId="2EA4A122" w:rsidR="0040490E" w:rsidRDefault="0040490E" w:rsidP="0040490E">
      <w:pPr>
        <w:rPr>
          <w:sz w:val="24"/>
          <w:szCs w:val="24"/>
        </w:rPr>
      </w:pPr>
    </w:p>
    <w:p w14:paraId="7CC67422" w14:textId="012EC34A" w:rsidR="0040490E" w:rsidRDefault="009F6CF1" w:rsidP="009F6CF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Modelar una empresa como clase Java:</w:t>
      </w:r>
    </w:p>
    <w:p w14:paraId="2EAE868A" w14:textId="77777777" w:rsidR="0069359D" w:rsidRDefault="009F6CF1" w:rsidP="00DF7F9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9359D">
        <w:rPr>
          <w:sz w:val="24"/>
          <w:szCs w:val="24"/>
        </w:rPr>
        <w:t>Crear la instancia de la clase “Empresa”</w:t>
      </w:r>
    </w:p>
    <w:p w14:paraId="68F8835D" w14:textId="77777777" w:rsidR="0069359D" w:rsidRDefault="009F6CF1" w:rsidP="0069359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9359D">
        <w:rPr>
          <w:sz w:val="24"/>
          <w:szCs w:val="24"/>
        </w:rPr>
        <w:t>Leer y modificar el nombre de la empresa.</w:t>
      </w:r>
    </w:p>
    <w:p w14:paraId="7E77E7CB" w14:textId="178BCB07" w:rsidR="009F6CF1" w:rsidRPr="0069359D" w:rsidRDefault="009F6CF1" w:rsidP="0069359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9359D">
        <w:rPr>
          <w:sz w:val="24"/>
          <w:szCs w:val="24"/>
        </w:rPr>
        <w:t>Leer y modificar la dirección de la empresa.</w:t>
      </w:r>
    </w:p>
    <w:p w14:paraId="1CC86F33" w14:textId="065E0001" w:rsidR="009F6CF1" w:rsidRDefault="009F6CF1" w:rsidP="0069359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Leer y modificar el número de teléfono de la empresa.</w:t>
      </w:r>
    </w:p>
    <w:p w14:paraId="5F32E826" w14:textId="04B3182F" w:rsidR="009F6CF1" w:rsidRDefault="009F6CF1" w:rsidP="0069359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Leer y modificar el NIT de la empresa.</w:t>
      </w:r>
    </w:p>
    <w:p w14:paraId="65B3829D" w14:textId="32A69C13" w:rsidR="0069359D" w:rsidRDefault="0069359D" w:rsidP="0069359D">
      <w:pPr>
        <w:pStyle w:val="Prrafodelista"/>
        <w:ind w:left="1080"/>
        <w:rPr>
          <w:sz w:val="24"/>
          <w:szCs w:val="24"/>
        </w:rPr>
      </w:pPr>
    </w:p>
    <w:p w14:paraId="3CBE52FA" w14:textId="3C78847B" w:rsidR="0069359D" w:rsidRDefault="0069359D" w:rsidP="0069359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Modelar un empleado como clase Java:</w:t>
      </w:r>
    </w:p>
    <w:p w14:paraId="6273B873" w14:textId="6723230F" w:rsidR="0069359D" w:rsidRDefault="0069359D" w:rsidP="0069359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Crear la instancia de la clase “Empleado”</w:t>
      </w:r>
    </w:p>
    <w:p w14:paraId="4A04E2A5" w14:textId="1F2FB666" w:rsidR="0069359D" w:rsidRDefault="0069359D" w:rsidP="0069359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Leer y modificar el nombre del empleado.</w:t>
      </w:r>
    </w:p>
    <w:p w14:paraId="04752DF1" w14:textId="2BE0F1F8" w:rsidR="0069359D" w:rsidRDefault="0069359D" w:rsidP="0069359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Leer y modificar el correo del empleado.</w:t>
      </w:r>
    </w:p>
    <w:p w14:paraId="6FAF7D86" w14:textId="2FA69C3C" w:rsidR="0069359D" w:rsidRDefault="0069359D" w:rsidP="0069359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Leer y modificar la empresa donde el empleado pertenece.</w:t>
      </w:r>
    </w:p>
    <w:p w14:paraId="25C48570" w14:textId="32639785" w:rsidR="0069359D" w:rsidRDefault="0069359D" w:rsidP="0069359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Leer y modificar el rol del empleado.</w:t>
      </w:r>
    </w:p>
    <w:p w14:paraId="4067299C" w14:textId="7E45F79F" w:rsidR="0069359D" w:rsidRDefault="0069359D" w:rsidP="0069359D">
      <w:pPr>
        <w:pStyle w:val="Prrafodelista"/>
        <w:rPr>
          <w:sz w:val="24"/>
          <w:szCs w:val="24"/>
        </w:rPr>
      </w:pPr>
    </w:p>
    <w:p w14:paraId="5D3991BC" w14:textId="7C223227" w:rsidR="0069359D" w:rsidRDefault="001C5100" w:rsidP="0069359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Modelar el movimiento de dinero como clase Java:</w:t>
      </w:r>
    </w:p>
    <w:p w14:paraId="46EB0BA9" w14:textId="6125E738" w:rsidR="001C5100" w:rsidRDefault="001C5100" w:rsidP="001C510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Crear la instancia de la clase “MovimientoDinero”</w:t>
      </w:r>
    </w:p>
    <w:p w14:paraId="06242B82" w14:textId="083760A4" w:rsidR="000126B7" w:rsidRDefault="000126B7" w:rsidP="000126B7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Leer y modificar el monto del movimiento.</w:t>
      </w:r>
    </w:p>
    <w:p w14:paraId="4F833703" w14:textId="6037F4C8" w:rsidR="000126B7" w:rsidRDefault="000126B7" w:rsidP="000126B7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Creación de montos positivos y negativos del movimiento.</w:t>
      </w:r>
    </w:p>
    <w:p w14:paraId="248364D7" w14:textId="571E1F2F" w:rsidR="000126B7" w:rsidRDefault="000126B7" w:rsidP="000126B7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Leer y modificar el concepto del movimiento.</w:t>
      </w:r>
    </w:p>
    <w:p w14:paraId="399F2BF6" w14:textId="4A3E4092" w:rsidR="000126B7" w:rsidRDefault="000126B7" w:rsidP="000126B7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Definición del usuario encargado del movimiento.</w:t>
      </w:r>
    </w:p>
    <w:p w14:paraId="22515BD5" w14:textId="33056DB3" w:rsidR="003157CD" w:rsidRDefault="003157CD" w:rsidP="000126B7">
      <w:pPr>
        <w:rPr>
          <w:sz w:val="24"/>
          <w:szCs w:val="24"/>
        </w:rPr>
      </w:pPr>
    </w:p>
    <w:p w14:paraId="724E3741" w14:textId="28305C47" w:rsidR="003157CD" w:rsidRPr="002352F6" w:rsidRDefault="003157CD" w:rsidP="003157CD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2352F6">
        <w:rPr>
          <w:b/>
          <w:bCs/>
          <w:sz w:val="24"/>
          <w:szCs w:val="24"/>
        </w:rPr>
        <w:t>Modelación de la empresa</w:t>
      </w:r>
    </w:p>
    <w:p w14:paraId="216526BF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proofErr w:type="spellStart"/>
      <w:r w:rsidRPr="002352F6">
        <w:rPr>
          <w:sz w:val="24"/>
          <w:szCs w:val="24"/>
        </w:rPr>
        <w:t>package</w:t>
      </w:r>
      <w:proofErr w:type="spellEnd"/>
      <w:r w:rsidRPr="002352F6">
        <w:rPr>
          <w:sz w:val="24"/>
          <w:szCs w:val="24"/>
        </w:rPr>
        <w:t xml:space="preserve"> </w:t>
      </w:r>
      <w:proofErr w:type="gramStart"/>
      <w:r w:rsidRPr="002352F6">
        <w:rPr>
          <w:sz w:val="24"/>
          <w:szCs w:val="24"/>
        </w:rPr>
        <w:t>com.ProyectoCiclo3.proyectociclo</w:t>
      </w:r>
      <w:proofErr w:type="gramEnd"/>
      <w:r w:rsidRPr="002352F6">
        <w:rPr>
          <w:sz w:val="24"/>
          <w:szCs w:val="24"/>
        </w:rPr>
        <w:t>3.entity;</w:t>
      </w:r>
    </w:p>
    <w:p w14:paraId="408C2642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5BA486A5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class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EntidadEmpresa</w:t>
      </w:r>
      <w:proofErr w:type="spellEnd"/>
      <w:r w:rsidRPr="002352F6">
        <w:rPr>
          <w:sz w:val="24"/>
          <w:szCs w:val="24"/>
        </w:rPr>
        <w:t xml:space="preserve"> {</w:t>
      </w:r>
    </w:p>
    <w:p w14:paraId="51CE4B85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72341683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private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nomempresa</w:t>
      </w:r>
      <w:proofErr w:type="spellEnd"/>
      <w:r w:rsidRPr="002352F6">
        <w:rPr>
          <w:sz w:val="24"/>
          <w:szCs w:val="24"/>
        </w:rPr>
        <w:t>;</w:t>
      </w:r>
    </w:p>
    <w:p w14:paraId="5350A0B1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private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dirempresa</w:t>
      </w:r>
      <w:proofErr w:type="spellEnd"/>
      <w:r w:rsidRPr="002352F6">
        <w:rPr>
          <w:sz w:val="24"/>
          <w:szCs w:val="24"/>
        </w:rPr>
        <w:t>;</w:t>
      </w:r>
    </w:p>
    <w:p w14:paraId="57317EF1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private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telempresa</w:t>
      </w:r>
      <w:proofErr w:type="spellEnd"/>
      <w:r w:rsidRPr="002352F6">
        <w:rPr>
          <w:sz w:val="24"/>
          <w:szCs w:val="24"/>
        </w:rPr>
        <w:t>;</w:t>
      </w:r>
    </w:p>
    <w:p w14:paraId="20DFB8D2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lastRenderedPageBreak/>
        <w:t xml:space="preserve">    </w:t>
      </w:r>
      <w:proofErr w:type="spellStart"/>
      <w:r w:rsidRPr="002352F6">
        <w:rPr>
          <w:sz w:val="24"/>
          <w:szCs w:val="24"/>
        </w:rPr>
        <w:t>private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nitempresa</w:t>
      </w:r>
      <w:proofErr w:type="spellEnd"/>
      <w:r w:rsidRPr="002352F6">
        <w:rPr>
          <w:sz w:val="24"/>
          <w:szCs w:val="24"/>
        </w:rPr>
        <w:t>;</w:t>
      </w:r>
    </w:p>
    <w:p w14:paraId="41C21EE4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4F27D90F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EntidadEmpresa</w:t>
      </w:r>
      <w:proofErr w:type="spellEnd"/>
      <w:r w:rsidRPr="002352F6">
        <w:rPr>
          <w:sz w:val="24"/>
          <w:szCs w:val="24"/>
        </w:rPr>
        <w:t>(</w:t>
      </w:r>
      <w:proofErr w:type="spellStart"/>
      <w:proofErr w:type="gramEnd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nomempresa</w:t>
      </w:r>
      <w:proofErr w:type="spellEnd"/>
      <w:r w:rsidRPr="002352F6">
        <w:rPr>
          <w:sz w:val="24"/>
          <w:szCs w:val="24"/>
        </w:rPr>
        <w:t xml:space="preserve">,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dirempresa</w:t>
      </w:r>
      <w:proofErr w:type="spellEnd"/>
      <w:r w:rsidRPr="002352F6">
        <w:rPr>
          <w:sz w:val="24"/>
          <w:szCs w:val="24"/>
        </w:rPr>
        <w:t xml:space="preserve">,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telempresa</w:t>
      </w:r>
      <w:proofErr w:type="spellEnd"/>
      <w:r w:rsidRPr="002352F6">
        <w:rPr>
          <w:sz w:val="24"/>
          <w:szCs w:val="24"/>
        </w:rPr>
        <w:t xml:space="preserve">,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nitempresa</w:t>
      </w:r>
      <w:proofErr w:type="spellEnd"/>
      <w:r w:rsidRPr="002352F6">
        <w:rPr>
          <w:sz w:val="24"/>
          <w:szCs w:val="24"/>
        </w:rPr>
        <w:t>) {</w:t>
      </w:r>
    </w:p>
    <w:p w14:paraId="46BEF22F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proofErr w:type="gramStart"/>
      <w:r w:rsidRPr="002352F6">
        <w:rPr>
          <w:sz w:val="24"/>
          <w:szCs w:val="24"/>
        </w:rPr>
        <w:t>this.nomempresa</w:t>
      </w:r>
      <w:proofErr w:type="spellEnd"/>
      <w:proofErr w:type="gramEnd"/>
      <w:r w:rsidRPr="002352F6">
        <w:rPr>
          <w:sz w:val="24"/>
          <w:szCs w:val="24"/>
        </w:rPr>
        <w:t xml:space="preserve"> = </w:t>
      </w:r>
      <w:proofErr w:type="spellStart"/>
      <w:r w:rsidRPr="002352F6">
        <w:rPr>
          <w:sz w:val="24"/>
          <w:szCs w:val="24"/>
        </w:rPr>
        <w:t>nomempresa</w:t>
      </w:r>
      <w:proofErr w:type="spellEnd"/>
      <w:r w:rsidRPr="002352F6">
        <w:rPr>
          <w:sz w:val="24"/>
          <w:szCs w:val="24"/>
        </w:rPr>
        <w:t>;</w:t>
      </w:r>
    </w:p>
    <w:p w14:paraId="265DD7D5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proofErr w:type="gramStart"/>
      <w:r w:rsidRPr="002352F6">
        <w:rPr>
          <w:sz w:val="24"/>
          <w:szCs w:val="24"/>
        </w:rPr>
        <w:t>this.dirempresa</w:t>
      </w:r>
      <w:proofErr w:type="spellEnd"/>
      <w:proofErr w:type="gramEnd"/>
      <w:r w:rsidRPr="002352F6">
        <w:rPr>
          <w:sz w:val="24"/>
          <w:szCs w:val="24"/>
        </w:rPr>
        <w:t xml:space="preserve"> = </w:t>
      </w:r>
      <w:proofErr w:type="spellStart"/>
      <w:r w:rsidRPr="002352F6">
        <w:rPr>
          <w:sz w:val="24"/>
          <w:szCs w:val="24"/>
        </w:rPr>
        <w:t>dirempresa</w:t>
      </w:r>
      <w:proofErr w:type="spellEnd"/>
      <w:r w:rsidRPr="002352F6">
        <w:rPr>
          <w:sz w:val="24"/>
          <w:szCs w:val="24"/>
        </w:rPr>
        <w:t>;</w:t>
      </w:r>
    </w:p>
    <w:p w14:paraId="792DC949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proofErr w:type="gramStart"/>
      <w:r w:rsidRPr="002352F6">
        <w:rPr>
          <w:sz w:val="24"/>
          <w:szCs w:val="24"/>
        </w:rPr>
        <w:t>this.telempresa</w:t>
      </w:r>
      <w:proofErr w:type="spellEnd"/>
      <w:proofErr w:type="gramEnd"/>
      <w:r w:rsidRPr="002352F6">
        <w:rPr>
          <w:sz w:val="24"/>
          <w:szCs w:val="24"/>
        </w:rPr>
        <w:t xml:space="preserve"> = </w:t>
      </w:r>
      <w:proofErr w:type="spellStart"/>
      <w:r w:rsidRPr="002352F6">
        <w:rPr>
          <w:sz w:val="24"/>
          <w:szCs w:val="24"/>
        </w:rPr>
        <w:t>telempresa</w:t>
      </w:r>
      <w:proofErr w:type="spellEnd"/>
      <w:r w:rsidRPr="002352F6">
        <w:rPr>
          <w:sz w:val="24"/>
          <w:szCs w:val="24"/>
        </w:rPr>
        <w:t>;</w:t>
      </w:r>
    </w:p>
    <w:p w14:paraId="6C8FFD96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proofErr w:type="gramStart"/>
      <w:r w:rsidRPr="002352F6">
        <w:rPr>
          <w:sz w:val="24"/>
          <w:szCs w:val="24"/>
        </w:rPr>
        <w:t>this.nitempresa</w:t>
      </w:r>
      <w:proofErr w:type="spellEnd"/>
      <w:proofErr w:type="gramEnd"/>
      <w:r w:rsidRPr="002352F6">
        <w:rPr>
          <w:sz w:val="24"/>
          <w:szCs w:val="24"/>
        </w:rPr>
        <w:t xml:space="preserve"> = </w:t>
      </w:r>
      <w:proofErr w:type="spellStart"/>
      <w:r w:rsidRPr="002352F6">
        <w:rPr>
          <w:sz w:val="24"/>
          <w:szCs w:val="24"/>
        </w:rPr>
        <w:t>nitempresa</w:t>
      </w:r>
      <w:proofErr w:type="spellEnd"/>
      <w:r w:rsidRPr="002352F6">
        <w:rPr>
          <w:sz w:val="24"/>
          <w:szCs w:val="24"/>
        </w:rPr>
        <w:t>;</w:t>
      </w:r>
    </w:p>
    <w:p w14:paraId="6B005E4C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082E7EBA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7AC05572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EntidadEmpresa</w:t>
      </w:r>
      <w:proofErr w:type="spellEnd"/>
      <w:r w:rsidRPr="002352F6">
        <w:rPr>
          <w:sz w:val="24"/>
          <w:szCs w:val="24"/>
        </w:rPr>
        <w:t>(</w:t>
      </w:r>
      <w:proofErr w:type="gramEnd"/>
      <w:r w:rsidRPr="002352F6">
        <w:rPr>
          <w:sz w:val="24"/>
          <w:szCs w:val="24"/>
        </w:rPr>
        <w:t>) {</w:t>
      </w:r>
    </w:p>
    <w:p w14:paraId="3F9AF93D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375878B2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581B0ED8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21154791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getNomempresa</w:t>
      </w:r>
      <w:proofErr w:type="spellEnd"/>
      <w:r w:rsidRPr="002352F6">
        <w:rPr>
          <w:sz w:val="24"/>
          <w:szCs w:val="24"/>
        </w:rPr>
        <w:t>(</w:t>
      </w:r>
      <w:proofErr w:type="gramEnd"/>
      <w:r w:rsidRPr="002352F6">
        <w:rPr>
          <w:sz w:val="24"/>
          <w:szCs w:val="24"/>
        </w:rPr>
        <w:t>) {</w:t>
      </w:r>
    </w:p>
    <w:p w14:paraId="48674A03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r w:rsidRPr="002352F6">
        <w:rPr>
          <w:sz w:val="24"/>
          <w:szCs w:val="24"/>
        </w:rPr>
        <w:t>return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nomempresa</w:t>
      </w:r>
      <w:proofErr w:type="spellEnd"/>
      <w:r w:rsidRPr="002352F6">
        <w:rPr>
          <w:sz w:val="24"/>
          <w:szCs w:val="24"/>
        </w:rPr>
        <w:t>;</w:t>
      </w:r>
    </w:p>
    <w:p w14:paraId="3D8F21BE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370E48E5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3A0F4EFC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void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setNomempresa</w:t>
      </w:r>
      <w:proofErr w:type="spellEnd"/>
      <w:r w:rsidRPr="002352F6">
        <w:rPr>
          <w:sz w:val="24"/>
          <w:szCs w:val="24"/>
        </w:rPr>
        <w:t>(</w:t>
      </w:r>
      <w:proofErr w:type="spellStart"/>
      <w:proofErr w:type="gramEnd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nomempresa</w:t>
      </w:r>
      <w:proofErr w:type="spellEnd"/>
      <w:r w:rsidRPr="002352F6">
        <w:rPr>
          <w:sz w:val="24"/>
          <w:szCs w:val="24"/>
        </w:rPr>
        <w:t>) {</w:t>
      </w:r>
    </w:p>
    <w:p w14:paraId="7855F28F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proofErr w:type="gramStart"/>
      <w:r w:rsidRPr="002352F6">
        <w:rPr>
          <w:sz w:val="24"/>
          <w:szCs w:val="24"/>
        </w:rPr>
        <w:t>this.nomempresa</w:t>
      </w:r>
      <w:proofErr w:type="spellEnd"/>
      <w:proofErr w:type="gramEnd"/>
      <w:r w:rsidRPr="002352F6">
        <w:rPr>
          <w:sz w:val="24"/>
          <w:szCs w:val="24"/>
        </w:rPr>
        <w:t xml:space="preserve"> = </w:t>
      </w:r>
      <w:proofErr w:type="spellStart"/>
      <w:r w:rsidRPr="002352F6">
        <w:rPr>
          <w:sz w:val="24"/>
          <w:szCs w:val="24"/>
        </w:rPr>
        <w:t>nomempresa</w:t>
      </w:r>
      <w:proofErr w:type="spellEnd"/>
      <w:r w:rsidRPr="002352F6">
        <w:rPr>
          <w:sz w:val="24"/>
          <w:szCs w:val="24"/>
        </w:rPr>
        <w:t>;</w:t>
      </w:r>
    </w:p>
    <w:p w14:paraId="14475010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0ED72FE3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7054C22C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getDirempresa</w:t>
      </w:r>
      <w:proofErr w:type="spellEnd"/>
      <w:r w:rsidRPr="002352F6">
        <w:rPr>
          <w:sz w:val="24"/>
          <w:szCs w:val="24"/>
        </w:rPr>
        <w:t>(</w:t>
      </w:r>
      <w:proofErr w:type="spellStart"/>
      <w:proofErr w:type="gramEnd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s) {</w:t>
      </w:r>
    </w:p>
    <w:p w14:paraId="7EAA005A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r w:rsidRPr="002352F6">
        <w:rPr>
          <w:sz w:val="24"/>
          <w:szCs w:val="24"/>
        </w:rPr>
        <w:t>return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dirempresa</w:t>
      </w:r>
      <w:proofErr w:type="spellEnd"/>
      <w:r w:rsidRPr="002352F6">
        <w:rPr>
          <w:sz w:val="24"/>
          <w:szCs w:val="24"/>
        </w:rPr>
        <w:t>;</w:t>
      </w:r>
    </w:p>
    <w:p w14:paraId="5ADC6BF6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5526B287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489BD00A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void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setDiremprresa</w:t>
      </w:r>
      <w:proofErr w:type="spellEnd"/>
      <w:r w:rsidRPr="002352F6">
        <w:rPr>
          <w:sz w:val="24"/>
          <w:szCs w:val="24"/>
        </w:rPr>
        <w:t>(</w:t>
      </w:r>
      <w:proofErr w:type="spellStart"/>
      <w:proofErr w:type="gramEnd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diremprresa</w:t>
      </w:r>
      <w:proofErr w:type="spellEnd"/>
      <w:r w:rsidRPr="002352F6">
        <w:rPr>
          <w:sz w:val="24"/>
          <w:szCs w:val="24"/>
        </w:rPr>
        <w:t>) {</w:t>
      </w:r>
    </w:p>
    <w:p w14:paraId="1C88F829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proofErr w:type="gramStart"/>
      <w:r w:rsidRPr="002352F6">
        <w:rPr>
          <w:sz w:val="24"/>
          <w:szCs w:val="24"/>
        </w:rPr>
        <w:t>this.dirempresa</w:t>
      </w:r>
      <w:proofErr w:type="spellEnd"/>
      <w:proofErr w:type="gramEnd"/>
      <w:r w:rsidRPr="002352F6">
        <w:rPr>
          <w:sz w:val="24"/>
          <w:szCs w:val="24"/>
        </w:rPr>
        <w:t xml:space="preserve"> = </w:t>
      </w:r>
      <w:proofErr w:type="spellStart"/>
      <w:r w:rsidRPr="002352F6">
        <w:rPr>
          <w:sz w:val="24"/>
          <w:szCs w:val="24"/>
        </w:rPr>
        <w:t>diremprresa</w:t>
      </w:r>
      <w:proofErr w:type="spellEnd"/>
      <w:r w:rsidRPr="002352F6">
        <w:rPr>
          <w:sz w:val="24"/>
          <w:szCs w:val="24"/>
        </w:rPr>
        <w:t>;</w:t>
      </w:r>
    </w:p>
    <w:p w14:paraId="4DA4FF48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4DE24472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7C68BAB4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getTelempresa</w:t>
      </w:r>
      <w:proofErr w:type="spellEnd"/>
      <w:r w:rsidRPr="002352F6">
        <w:rPr>
          <w:sz w:val="24"/>
          <w:szCs w:val="24"/>
        </w:rPr>
        <w:t>(</w:t>
      </w:r>
      <w:proofErr w:type="gramEnd"/>
      <w:r w:rsidRPr="002352F6">
        <w:rPr>
          <w:sz w:val="24"/>
          <w:szCs w:val="24"/>
        </w:rPr>
        <w:t>) {</w:t>
      </w:r>
    </w:p>
    <w:p w14:paraId="58CF7DCE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r w:rsidRPr="002352F6">
        <w:rPr>
          <w:sz w:val="24"/>
          <w:szCs w:val="24"/>
        </w:rPr>
        <w:t>return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telempresa</w:t>
      </w:r>
      <w:proofErr w:type="spellEnd"/>
      <w:r w:rsidRPr="002352F6">
        <w:rPr>
          <w:sz w:val="24"/>
          <w:szCs w:val="24"/>
        </w:rPr>
        <w:t>;</w:t>
      </w:r>
    </w:p>
    <w:p w14:paraId="2B1A2FC3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26A72335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74FE7A26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void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setTelempresa</w:t>
      </w:r>
      <w:proofErr w:type="spellEnd"/>
      <w:r w:rsidRPr="002352F6">
        <w:rPr>
          <w:sz w:val="24"/>
          <w:szCs w:val="24"/>
        </w:rPr>
        <w:t>(</w:t>
      </w:r>
      <w:proofErr w:type="spellStart"/>
      <w:proofErr w:type="gramEnd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telemprresa</w:t>
      </w:r>
      <w:proofErr w:type="spellEnd"/>
      <w:r w:rsidRPr="002352F6">
        <w:rPr>
          <w:sz w:val="24"/>
          <w:szCs w:val="24"/>
        </w:rPr>
        <w:t>) {</w:t>
      </w:r>
    </w:p>
    <w:p w14:paraId="61A0F219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proofErr w:type="gramStart"/>
      <w:r w:rsidRPr="002352F6">
        <w:rPr>
          <w:sz w:val="24"/>
          <w:szCs w:val="24"/>
        </w:rPr>
        <w:t>this.telempresa</w:t>
      </w:r>
      <w:proofErr w:type="spellEnd"/>
      <w:proofErr w:type="gramEnd"/>
      <w:r w:rsidRPr="002352F6">
        <w:rPr>
          <w:sz w:val="24"/>
          <w:szCs w:val="24"/>
        </w:rPr>
        <w:t xml:space="preserve"> = </w:t>
      </w:r>
      <w:proofErr w:type="spellStart"/>
      <w:r w:rsidRPr="002352F6">
        <w:rPr>
          <w:sz w:val="24"/>
          <w:szCs w:val="24"/>
        </w:rPr>
        <w:t>telemprresa</w:t>
      </w:r>
      <w:proofErr w:type="spellEnd"/>
      <w:r w:rsidRPr="002352F6">
        <w:rPr>
          <w:sz w:val="24"/>
          <w:szCs w:val="24"/>
        </w:rPr>
        <w:t>;</w:t>
      </w:r>
    </w:p>
    <w:p w14:paraId="7674914E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lastRenderedPageBreak/>
        <w:t xml:space="preserve">    }</w:t>
      </w:r>
    </w:p>
    <w:p w14:paraId="70F75093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5ADAFF54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getNitempresa</w:t>
      </w:r>
      <w:proofErr w:type="spellEnd"/>
      <w:r w:rsidRPr="002352F6">
        <w:rPr>
          <w:sz w:val="24"/>
          <w:szCs w:val="24"/>
        </w:rPr>
        <w:t>(</w:t>
      </w:r>
      <w:proofErr w:type="gramEnd"/>
      <w:r w:rsidRPr="002352F6">
        <w:rPr>
          <w:sz w:val="24"/>
          <w:szCs w:val="24"/>
        </w:rPr>
        <w:t>) {</w:t>
      </w:r>
    </w:p>
    <w:p w14:paraId="1E8210F6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r w:rsidRPr="002352F6">
        <w:rPr>
          <w:sz w:val="24"/>
          <w:szCs w:val="24"/>
        </w:rPr>
        <w:t>return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nitempresa</w:t>
      </w:r>
      <w:proofErr w:type="spellEnd"/>
      <w:r w:rsidRPr="002352F6">
        <w:rPr>
          <w:sz w:val="24"/>
          <w:szCs w:val="24"/>
        </w:rPr>
        <w:t>;</w:t>
      </w:r>
    </w:p>
    <w:p w14:paraId="7ED15FDE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4157B1D2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5C4DADF6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void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setNitempresa</w:t>
      </w:r>
      <w:proofErr w:type="spellEnd"/>
      <w:r w:rsidRPr="002352F6">
        <w:rPr>
          <w:sz w:val="24"/>
          <w:szCs w:val="24"/>
        </w:rPr>
        <w:t>(</w:t>
      </w:r>
      <w:proofErr w:type="spellStart"/>
      <w:proofErr w:type="gramEnd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nitemprresa</w:t>
      </w:r>
      <w:proofErr w:type="spellEnd"/>
      <w:r w:rsidRPr="002352F6">
        <w:rPr>
          <w:sz w:val="24"/>
          <w:szCs w:val="24"/>
        </w:rPr>
        <w:t>) {</w:t>
      </w:r>
    </w:p>
    <w:p w14:paraId="2B17AD0E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proofErr w:type="gramStart"/>
      <w:r w:rsidRPr="002352F6">
        <w:rPr>
          <w:sz w:val="24"/>
          <w:szCs w:val="24"/>
        </w:rPr>
        <w:t>this.nitempresa</w:t>
      </w:r>
      <w:proofErr w:type="spellEnd"/>
      <w:proofErr w:type="gramEnd"/>
      <w:r w:rsidRPr="002352F6">
        <w:rPr>
          <w:sz w:val="24"/>
          <w:szCs w:val="24"/>
        </w:rPr>
        <w:t xml:space="preserve"> = </w:t>
      </w:r>
      <w:proofErr w:type="spellStart"/>
      <w:r w:rsidRPr="002352F6">
        <w:rPr>
          <w:sz w:val="24"/>
          <w:szCs w:val="24"/>
        </w:rPr>
        <w:t>nitemprresa</w:t>
      </w:r>
      <w:proofErr w:type="spellEnd"/>
      <w:r w:rsidRPr="002352F6">
        <w:rPr>
          <w:sz w:val="24"/>
          <w:szCs w:val="24"/>
        </w:rPr>
        <w:t>;</w:t>
      </w:r>
    </w:p>
    <w:p w14:paraId="4656C123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093C2765" w14:textId="77777777" w:rsidR="002352F6" w:rsidRPr="002352F6" w:rsidRDefault="002352F6" w:rsidP="002352F6">
      <w:pPr>
        <w:pStyle w:val="Prrafodelista"/>
        <w:rPr>
          <w:sz w:val="24"/>
          <w:szCs w:val="24"/>
        </w:rPr>
      </w:pPr>
    </w:p>
    <w:p w14:paraId="63C012B3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@Override</w:t>
      </w:r>
    </w:p>
    <w:p w14:paraId="5A9A4208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</w:t>
      </w:r>
      <w:proofErr w:type="spellStart"/>
      <w:r w:rsidRPr="002352F6">
        <w:rPr>
          <w:sz w:val="24"/>
          <w:szCs w:val="24"/>
        </w:rPr>
        <w:t>public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r w:rsidRPr="002352F6">
        <w:rPr>
          <w:sz w:val="24"/>
          <w:szCs w:val="24"/>
        </w:rPr>
        <w:t>String</w:t>
      </w:r>
      <w:proofErr w:type="spellEnd"/>
      <w:r w:rsidRPr="002352F6">
        <w:rPr>
          <w:sz w:val="24"/>
          <w:szCs w:val="24"/>
        </w:rPr>
        <w:t xml:space="preserve"> </w:t>
      </w:r>
      <w:proofErr w:type="spellStart"/>
      <w:proofErr w:type="gramStart"/>
      <w:r w:rsidRPr="002352F6">
        <w:rPr>
          <w:sz w:val="24"/>
          <w:szCs w:val="24"/>
        </w:rPr>
        <w:t>toString</w:t>
      </w:r>
      <w:proofErr w:type="spellEnd"/>
      <w:r w:rsidRPr="002352F6">
        <w:rPr>
          <w:sz w:val="24"/>
          <w:szCs w:val="24"/>
        </w:rPr>
        <w:t>(</w:t>
      </w:r>
      <w:proofErr w:type="gramEnd"/>
      <w:r w:rsidRPr="002352F6">
        <w:rPr>
          <w:sz w:val="24"/>
          <w:szCs w:val="24"/>
        </w:rPr>
        <w:t>) {</w:t>
      </w:r>
    </w:p>
    <w:p w14:paraId="6AE4010C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</w:t>
      </w:r>
      <w:proofErr w:type="spellStart"/>
      <w:r w:rsidRPr="002352F6">
        <w:rPr>
          <w:sz w:val="24"/>
          <w:szCs w:val="24"/>
        </w:rPr>
        <w:t>return</w:t>
      </w:r>
      <w:proofErr w:type="spellEnd"/>
      <w:r w:rsidRPr="002352F6">
        <w:rPr>
          <w:sz w:val="24"/>
          <w:szCs w:val="24"/>
        </w:rPr>
        <w:t xml:space="preserve"> "</w:t>
      </w:r>
      <w:proofErr w:type="spellStart"/>
      <w:proofErr w:type="gramStart"/>
      <w:r w:rsidRPr="002352F6">
        <w:rPr>
          <w:sz w:val="24"/>
          <w:szCs w:val="24"/>
        </w:rPr>
        <w:t>EntidadEmpresa</w:t>
      </w:r>
      <w:proofErr w:type="spellEnd"/>
      <w:r w:rsidRPr="002352F6">
        <w:rPr>
          <w:sz w:val="24"/>
          <w:szCs w:val="24"/>
        </w:rPr>
        <w:t>{</w:t>
      </w:r>
      <w:proofErr w:type="gramEnd"/>
      <w:r w:rsidRPr="002352F6">
        <w:rPr>
          <w:sz w:val="24"/>
          <w:szCs w:val="24"/>
        </w:rPr>
        <w:t>" +</w:t>
      </w:r>
    </w:p>
    <w:p w14:paraId="480928E3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        "</w:t>
      </w:r>
      <w:proofErr w:type="spellStart"/>
      <w:r w:rsidRPr="002352F6">
        <w:rPr>
          <w:sz w:val="24"/>
          <w:szCs w:val="24"/>
        </w:rPr>
        <w:t>nomempresa</w:t>
      </w:r>
      <w:proofErr w:type="spellEnd"/>
      <w:r w:rsidRPr="002352F6">
        <w:rPr>
          <w:sz w:val="24"/>
          <w:szCs w:val="24"/>
        </w:rPr>
        <w:t xml:space="preserve">='" + </w:t>
      </w:r>
      <w:proofErr w:type="spellStart"/>
      <w:r w:rsidRPr="002352F6">
        <w:rPr>
          <w:sz w:val="24"/>
          <w:szCs w:val="24"/>
        </w:rPr>
        <w:t>nomempresa</w:t>
      </w:r>
      <w:proofErr w:type="spellEnd"/>
      <w:r w:rsidRPr="002352F6">
        <w:rPr>
          <w:sz w:val="24"/>
          <w:szCs w:val="24"/>
        </w:rPr>
        <w:t xml:space="preserve"> + '\'' +</w:t>
      </w:r>
    </w:p>
    <w:p w14:paraId="22726C4D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        ", </w:t>
      </w:r>
      <w:proofErr w:type="spellStart"/>
      <w:r w:rsidRPr="002352F6">
        <w:rPr>
          <w:sz w:val="24"/>
          <w:szCs w:val="24"/>
        </w:rPr>
        <w:t>dirempresa</w:t>
      </w:r>
      <w:proofErr w:type="spellEnd"/>
      <w:r w:rsidRPr="002352F6">
        <w:rPr>
          <w:sz w:val="24"/>
          <w:szCs w:val="24"/>
        </w:rPr>
        <w:t xml:space="preserve">='" + </w:t>
      </w:r>
      <w:proofErr w:type="spellStart"/>
      <w:r w:rsidRPr="002352F6">
        <w:rPr>
          <w:sz w:val="24"/>
          <w:szCs w:val="24"/>
        </w:rPr>
        <w:t>dirempresa</w:t>
      </w:r>
      <w:proofErr w:type="spellEnd"/>
      <w:r w:rsidRPr="002352F6">
        <w:rPr>
          <w:sz w:val="24"/>
          <w:szCs w:val="24"/>
        </w:rPr>
        <w:t xml:space="preserve"> + '\'' +</w:t>
      </w:r>
    </w:p>
    <w:p w14:paraId="1AB185AA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        ", </w:t>
      </w:r>
      <w:proofErr w:type="spellStart"/>
      <w:r w:rsidRPr="002352F6">
        <w:rPr>
          <w:sz w:val="24"/>
          <w:szCs w:val="24"/>
        </w:rPr>
        <w:t>telempresa</w:t>
      </w:r>
      <w:proofErr w:type="spellEnd"/>
      <w:r w:rsidRPr="002352F6">
        <w:rPr>
          <w:sz w:val="24"/>
          <w:szCs w:val="24"/>
        </w:rPr>
        <w:t xml:space="preserve">='" + </w:t>
      </w:r>
      <w:proofErr w:type="spellStart"/>
      <w:r w:rsidRPr="002352F6">
        <w:rPr>
          <w:sz w:val="24"/>
          <w:szCs w:val="24"/>
        </w:rPr>
        <w:t>telempresa</w:t>
      </w:r>
      <w:proofErr w:type="spellEnd"/>
      <w:r w:rsidRPr="002352F6">
        <w:rPr>
          <w:sz w:val="24"/>
          <w:szCs w:val="24"/>
        </w:rPr>
        <w:t xml:space="preserve"> + '\'' +</w:t>
      </w:r>
    </w:p>
    <w:p w14:paraId="27618D5F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        ", </w:t>
      </w:r>
      <w:proofErr w:type="spellStart"/>
      <w:r w:rsidRPr="002352F6">
        <w:rPr>
          <w:sz w:val="24"/>
          <w:szCs w:val="24"/>
        </w:rPr>
        <w:t>nitempresa</w:t>
      </w:r>
      <w:proofErr w:type="spellEnd"/>
      <w:r w:rsidRPr="002352F6">
        <w:rPr>
          <w:sz w:val="24"/>
          <w:szCs w:val="24"/>
        </w:rPr>
        <w:t xml:space="preserve">='" + </w:t>
      </w:r>
      <w:proofErr w:type="spellStart"/>
      <w:r w:rsidRPr="002352F6">
        <w:rPr>
          <w:sz w:val="24"/>
          <w:szCs w:val="24"/>
        </w:rPr>
        <w:t>nitempresa</w:t>
      </w:r>
      <w:proofErr w:type="spellEnd"/>
      <w:r w:rsidRPr="002352F6">
        <w:rPr>
          <w:sz w:val="24"/>
          <w:szCs w:val="24"/>
        </w:rPr>
        <w:t xml:space="preserve"> + '\'' +</w:t>
      </w:r>
    </w:p>
    <w:p w14:paraId="64793B58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            '}';</w:t>
      </w:r>
    </w:p>
    <w:p w14:paraId="19E683E6" w14:textId="77777777" w:rsidR="002352F6" w:rsidRPr="002352F6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 xml:space="preserve">    }</w:t>
      </w:r>
    </w:p>
    <w:p w14:paraId="6250D613" w14:textId="6EFB0158" w:rsidR="003157CD" w:rsidRDefault="002352F6" w:rsidP="002352F6">
      <w:pPr>
        <w:pStyle w:val="Prrafodelista"/>
        <w:rPr>
          <w:sz w:val="24"/>
          <w:szCs w:val="24"/>
        </w:rPr>
      </w:pPr>
      <w:r w:rsidRPr="002352F6">
        <w:rPr>
          <w:sz w:val="24"/>
          <w:szCs w:val="24"/>
        </w:rPr>
        <w:t>}</w:t>
      </w:r>
    </w:p>
    <w:p w14:paraId="2E6F8E99" w14:textId="77777777" w:rsidR="002352F6" w:rsidRPr="003157CD" w:rsidRDefault="002352F6" w:rsidP="002352F6">
      <w:pPr>
        <w:pStyle w:val="Prrafodelista"/>
        <w:rPr>
          <w:sz w:val="24"/>
          <w:szCs w:val="24"/>
        </w:rPr>
      </w:pPr>
    </w:p>
    <w:p w14:paraId="1575014B" w14:textId="31481617" w:rsidR="000126B7" w:rsidRDefault="002352F6" w:rsidP="002352F6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2352F6">
        <w:rPr>
          <w:b/>
          <w:bCs/>
          <w:sz w:val="24"/>
          <w:szCs w:val="24"/>
        </w:rPr>
        <w:t>Modelación de empleados</w:t>
      </w:r>
    </w:p>
    <w:p w14:paraId="358448FF" w14:textId="2EF133E8" w:rsidR="002352F6" w:rsidRDefault="002352F6" w:rsidP="002352F6">
      <w:pPr>
        <w:pStyle w:val="Prrafodelista"/>
        <w:rPr>
          <w:b/>
          <w:bCs/>
          <w:sz w:val="24"/>
          <w:szCs w:val="24"/>
        </w:rPr>
      </w:pPr>
    </w:p>
    <w:p w14:paraId="1D5EC55E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proofErr w:type="spellStart"/>
      <w:r w:rsidRPr="006B7B48">
        <w:rPr>
          <w:sz w:val="24"/>
          <w:szCs w:val="24"/>
        </w:rPr>
        <w:t>package</w:t>
      </w:r>
      <w:proofErr w:type="spellEnd"/>
      <w:r w:rsidRPr="006B7B48">
        <w:rPr>
          <w:sz w:val="24"/>
          <w:szCs w:val="24"/>
        </w:rPr>
        <w:t xml:space="preserve"> </w:t>
      </w:r>
      <w:proofErr w:type="gramStart"/>
      <w:r w:rsidRPr="006B7B48">
        <w:rPr>
          <w:sz w:val="24"/>
          <w:szCs w:val="24"/>
        </w:rPr>
        <w:t>com.ProyectoCiclo3.proyectociclo</w:t>
      </w:r>
      <w:proofErr w:type="gramEnd"/>
      <w:r w:rsidRPr="006B7B48">
        <w:rPr>
          <w:sz w:val="24"/>
          <w:szCs w:val="24"/>
        </w:rPr>
        <w:t>3.entity;</w:t>
      </w:r>
    </w:p>
    <w:p w14:paraId="57C67021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72C878AD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class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EntidadEmpleado</w:t>
      </w:r>
      <w:proofErr w:type="spellEnd"/>
      <w:r w:rsidRPr="006B7B48">
        <w:rPr>
          <w:sz w:val="24"/>
          <w:szCs w:val="24"/>
        </w:rPr>
        <w:t xml:space="preserve"> {</w:t>
      </w:r>
    </w:p>
    <w:p w14:paraId="0FCA8B1F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6847EAEB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private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nombre;</w:t>
      </w:r>
    </w:p>
    <w:p w14:paraId="2A0C1E3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private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correo;</w:t>
      </w:r>
    </w:p>
    <w:p w14:paraId="2DF05D4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private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empresa;</w:t>
      </w:r>
    </w:p>
    <w:p w14:paraId="79374E32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private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rol;</w:t>
      </w:r>
    </w:p>
    <w:p w14:paraId="59BFD976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3006631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EntidadEmpleado</w:t>
      </w:r>
      <w:proofErr w:type="spellEnd"/>
      <w:r w:rsidRPr="006B7B48">
        <w:rPr>
          <w:sz w:val="24"/>
          <w:szCs w:val="24"/>
        </w:rPr>
        <w:t>(</w:t>
      </w:r>
      <w:proofErr w:type="spellStart"/>
      <w:proofErr w:type="gramEnd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nombre,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correo,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empresa,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rol) {</w:t>
      </w:r>
    </w:p>
    <w:p w14:paraId="0014B11E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this.nombre</w:t>
      </w:r>
      <w:proofErr w:type="spellEnd"/>
      <w:proofErr w:type="gramEnd"/>
      <w:r w:rsidRPr="006B7B48">
        <w:rPr>
          <w:sz w:val="24"/>
          <w:szCs w:val="24"/>
        </w:rPr>
        <w:t xml:space="preserve"> = nombre;</w:t>
      </w:r>
    </w:p>
    <w:p w14:paraId="34DB891E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this.correo</w:t>
      </w:r>
      <w:proofErr w:type="spellEnd"/>
      <w:proofErr w:type="gramEnd"/>
      <w:r w:rsidRPr="006B7B48">
        <w:rPr>
          <w:sz w:val="24"/>
          <w:szCs w:val="24"/>
        </w:rPr>
        <w:t xml:space="preserve"> = correo;</w:t>
      </w:r>
    </w:p>
    <w:p w14:paraId="652806BC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this.empresa</w:t>
      </w:r>
      <w:proofErr w:type="spellEnd"/>
      <w:proofErr w:type="gramEnd"/>
      <w:r w:rsidRPr="006B7B48">
        <w:rPr>
          <w:sz w:val="24"/>
          <w:szCs w:val="24"/>
        </w:rPr>
        <w:t xml:space="preserve"> = empresa;</w:t>
      </w:r>
    </w:p>
    <w:p w14:paraId="4B9742AC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this.rol</w:t>
      </w:r>
      <w:proofErr w:type="spellEnd"/>
      <w:r w:rsidRPr="006B7B48">
        <w:rPr>
          <w:sz w:val="24"/>
          <w:szCs w:val="24"/>
        </w:rPr>
        <w:t xml:space="preserve"> = rol;</w:t>
      </w:r>
    </w:p>
    <w:p w14:paraId="04E59B4D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77839224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0D8A5FA0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EntidadEmpleado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10832A03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12EF6100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0469016A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4B67ECC4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getNombre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6CF2E9F3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return</w:t>
      </w:r>
      <w:proofErr w:type="spellEnd"/>
      <w:r w:rsidRPr="006B7B48">
        <w:rPr>
          <w:sz w:val="24"/>
          <w:szCs w:val="24"/>
        </w:rPr>
        <w:t xml:space="preserve"> nombre;</w:t>
      </w:r>
    </w:p>
    <w:p w14:paraId="3E060BCF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08FFD9D9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5A54FE8C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void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setNombre</w:t>
      </w:r>
      <w:proofErr w:type="spellEnd"/>
      <w:r w:rsidRPr="006B7B48">
        <w:rPr>
          <w:sz w:val="24"/>
          <w:szCs w:val="24"/>
        </w:rPr>
        <w:t>(</w:t>
      </w:r>
      <w:proofErr w:type="spellStart"/>
      <w:proofErr w:type="gramEnd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nombre) {</w:t>
      </w:r>
    </w:p>
    <w:p w14:paraId="09B61AD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this.nombre</w:t>
      </w:r>
      <w:proofErr w:type="spellEnd"/>
      <w:proofErr w:type="gramEnd"/>
      <w:r w:rsidRPr="006B7B48">
        <w:rPr>
          <w:sz w:val="24"/>
          <w:szCs w:val="24"/>
        </w:rPr>
        <w:t xml:space="preserve"> = nombre;</w:t>
      </w:r>
    </w:p>
    <w:p w14:paraId="2A30D671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2E9F7E33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37B93981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getCorreo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57DFCE92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return</w:t>
      </w:r>
      <w:proofErr w:type="spellEnd"/>
      <w:r w:rsidRPr="006B7B48">
        <w:rPr>
          <w:sz w:val="24"/>
          <w:szCs w:val="24"/>
        </w:rPr>
        <w:t xml:space="preserve"> correo;</w:t>
      </w:r>
    </w:p>
    <w:p w14:paraId="4004A68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0D75940A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72BCF4EF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void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setCorreo</w:t>
      </w:r>
      <w:proofErr w:type="spellEnd"/>
      <w:r w:rsidRPr="006B7B48">
        <w:rPr>
          <w:sz w:val="24"/>
          <w:szCs w:val="24"/>
        </w:rPr>
        <w:t>(</w:t>
      </w:r>
      <w:proofErr w:type="spellStart"/>
      <w:proofErr w:type="gramEnd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correo) {</w:t>
      </w:r>
    </w:p>
    <w:p w14:paraId="560D629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this.correo</w:t>
      </w:r>
      <w:proofErr w:type="spellEnd"/>
      <w:proofErr w:type="gramEnd"/>
      <w:r w:rsidRPr="006B7B48">
        <w:rPr>
          <w:sz w:val="24"/>
          <w:szCs w:val="24"/>
        </w:rPr>
        <w:t xml:space="preserve"> = correo;</w:t>
      </w:r>
    </w:p>
    <w:p w14:paraId="5A8C3F1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515DB923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139454C0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getEmpresa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3C8405D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return</w:t>
      </w:r>
      <w:proofErr w:type="spellEnd"/>
      <w:r w:rsidRPr="006B7B48">
        <w:rPr>
          <w:sz w:val="24"/>
          <w:szCs w:val="24"/>
        </w:rPr>
        <w:t xml:space="preserve"> empresa;</w:t>
      </w:r>
    </w:p>
    <w:p w14:paraId="2FE0FCDF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6551C2D6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0CAC850E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void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setEmpresa</w:t>
      </w:r>
      <w:proofErr w:type="spellEnd"/>
      <w:r w:rsidRPr="006B7B48">
        <w:rPr>
          <w:sz w:val="24"/>
          <w:szCs w:val="24"/>
        </w:rPr>
        <w:t>(</w:t>
      </w:r>
      <w:proofErr w:type="spellStart"/>
      <w:proofErr w:type="gramEnd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empresa) {</w:t>
      </w:r>
    </w:p>
    <w:p w14:paraId="5179207C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this.empresa</w:t>
      </w:r>
      <w:proofErr w:type="spellEnd"/>
      <w:proofErr w:type="gramEnd"/>
      <w:r w:rsidRPr="006B7B48">
        <w:rPr>
          <w:sz w:val="24"/>
          <w:szCs w:val="24"/>
        </w:rPr>
        <w:t xml:space="preserve"> = empresa;</w:t>
      </w:r>
    </w:p>
    <w:p w14:paraId="2EE009F1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63EA34AC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2AF38752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getRol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5B9B30A6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return</w:t>
      </w:r>
      <w:proofErr w:type="spellEnd"/>
      <w:r w:rsidRPr="006B7B48">
        <w:rPr>
          <w:sz w:val="24"/>
          <w:szCs w:val="24"/>
        </w:rPr>
        <w:t xml:space="preserve"> rol;</w:t>
      </w:r>
    </w:p>
    <w:p w14:paraId="6BA644A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64A53154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3062623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lastRenderedPageBreak/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void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setRol</w:t>
      </w:r>
      <w:proofErr w:type="spellEnd"/>
      <w:r w:rsidRPr="006B7B48">
        <w:rPr>
          <w:sz w:val="24"/>
          <w:szCs w:val="24"/>
        </w:rPr>
        <w:t>(</w:t>
      </w:r>
      <w:proofErr w:type="spellStart"/>
      <w:proofErr w:type="gramEnd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rol) {</w:t>
      </w:r>
    </w:p>
    <w:p w14:paraId="495EDE1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this.rol</w:t>
      </w:r>
      <w:proofErr w:type="spellEnd"/>
      <w:r w:rsidRPr="006B7B48">
        <w:rPr>
          <w:sz w:val="24"/>
          <w:szCs w:val="24"/>
        </w:rPr>
        <w:t xml:space="preserve"> = rol;</w:t>
      </w:r>
    </w:p>
    <w:p w14:paraId="577B6A87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34B2AA24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4535EC89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@Override</w:t>
      </w:r>
    </w:p>
    <w:p w14:paraId="40C02C3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toString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276D4221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return</w:t>
      </w:r>
      <w:proofErr w:type="spellEnd"/>
      <w:r w:rsidRPr="006B7B48">
        <w:rPr>
          <w:sz w:val="24"/>
          <w:szCs w:val="24"/>
        </w:rPr>
        <w:t xml:space="preserve"> "</w:t>
      </w:r>
      <w:proofErr w:type="spellStart"/>
      <w:proofErr w:type="gramStart"/>
      <w:r w:rsidRPr="006B7B48">
        <w:rPr>
          <w:sz w:val="24"/>
          <w:szCs w:val="24"/>
        </w:rPr>
        <w:t>EntidadEmpleado</w:t>
      </w:r>
      <w:proofErr w:type="spellEnd"/>
      <w:r w:rsidRPr="006B7B48">
        <w:rPr>
          <w:sz w:val="24"/>
          <w:szCs w:val="24"/>
        </w:rPr>
        <w:t>{</w:t>
      </w:r>
      <w:proofErr w:type="gramEnd"/>
      <w:r w:rsidRPr="006B7B48">
        <w:rPr>
          <w:sz w:val="24"/>
          <w:szCs w:val="24"/>
        </w:rPr>
        <w:t>" +</w:t>
      </w:r>
    </w:p>
    <w:p w14:paraId="258EA10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        "nombre='" + nombre + '\'' +</w:t>
      </w:r>
    </w:p>
    <w:p w14:paraId="6BC4C72F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        ", correo='" + correo + '\'' +</w:t>
      </w:r>
    </w:p>
    <w:p w14:paraId="771A4C02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        ", empresa='" + empresa + '\'' +</w:t>
      </w:r>
    </w:p>
    <w:p w14:paraId="46E2E555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        ", rol='" + rol + '\'' +</w:t>
      </w:r>
    </w:p>
    <w:p w14:paraId="0984CA6B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        '}';</w:t>
      </w:r>
    </w:p>
    <w:p w14:paraId="46562ADC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766119E1" w14:textId="7530297E" w:rsidR="002352F6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>}</w:t>
      </w:r>
    </w:p>
    <w:p w14:paraId="53B4AD33" w14:textId="5565630E" w:rsidR="006B7B48" w:rsidRDefault="006B7B48" w:rsidP="006B7B48">
      <w:pPr>
        <w:pStyle w:val="Prrafodelista"/>
        <w:rPr>
          <w:sz w:val="24"/>
          <w:szCs w:val="24"/>
        </w:rPr>
      </w:pPr>
    </w:p>
    <w:p w14:paraId="2D95EEA6" w14:textId="620493CD" w:rsidR="006B7B48" w:rsidRDefault="006B7B48" w:rsidP="006B7B48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6B7B48">
        <w:rPr>
          <w:b/>
          <w:bCs/>
          <w:sz w:val="24"/>
          <w:szCs w:val="24"/>
        </w:rPr>
        <w:t>Modelación del movimiento de dinero</w:t>
      </w:r>
    </w:p>
    <w:p w14:paraId="64A70AD8" w14:textId="7757E578" w:rsidR="006B7B48" w:rsidRDefault="006B7B48" w:rsidP="006B7B48">
      <w:pPr>
        <w:pStyle w:val="Prrafodelista"/>
        <w:rPr>
          <w:b/>
          <w:bCs/>
          <w:sz w:val="24"/>
          <w:szCs w:val="24"/>
        </w:rPr>
      </w:pPr>
    </w:p>
    <w:p w14:paraId="4B587953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proofErr w:type="spellStart"/>
      <w:r w:rsidRPr="006B7B48">
        <w:rPr>
          <w:sz w:val="24"/>
          <w:szCs w:val="24"/>
        </w:rPr>
        <w:t>package</w:t>
      </w:r>
      <w:proofErr w:type="spellEnd"/>
      <w:r w:rsidRPr="006B7B48">
        <w:rPr>
          <w:sz w:val="24"/>
          <w:szCs w:val="24"/>
        </w:rPr>
        <w:t xml:space="preserve"> </w:t>
      </w:r>
      <w:proofErr w:type="gramStart"/>
      <w:r w:rsidRPr="006B7B48">
        <w:rPr>
          <w:sz w:val="24"/>
          <w:szCs w:val="24"/>
        </w:rPr>
        <w:t>com.ProyectoCiclo3.proyectociclo</w:t>
      </w:r>
      <w:proofErr w:type="gramEnd"/>
      <w:r w:rsidRPr="006B7B48">
        <w:rPr>
          <w:sz w:val="24"/>
          <w:szCs w:val="24"/>
        </w:rPr>
        <w:t>3.entity;</w:t>
      </w:r>
    </w:p>
    <w:p w14:paraId="1C333075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72D6C10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class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EntidadMovDinero</w:t>
      </w:r>
      <w:proofErr w:type="spellEnd"/>
      <w:r w:rsidRPr="006B7B48">
        <w:rPr>
          <w:sz w:val="24"/>
          <w:szCs w:val="24"/>
        </w:rPr>
        <w:t xml:space="preserve"> {</w:t>
      </w:r>
    </w:p>
    <w:p w14:paraId="33B84984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3FE91F4D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private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monto;</w:t>
      </w:r>
    </w:p>
    <w:p w14:paraId="6D629859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private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concepto;</w:t>
      </w:r>
    </w:p>
    <w:p w14:paraId="7A7B8431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private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usuario;</w:t>
      </w:r>
    </w:p>
    <w:p w14:paraId="6F8B415C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4C576679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EntidadMovDinero</w:t>
      </w:r>
      <w:proofErr w:type="spellEnd"/>
      <w:r w:rsidRPr="006B7B48">
        <w:rPr>
          <w:sz w:val="24"/>
          <w:szCs w:val="24"/>
        </w:rPr>
        <w:t>(</w:t>
      </w:r>
      <w:proofErr w:type="spellStart"/>
      <w:proofErr w:type="gramEnd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monto,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concepto,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usuario) {</w:t>
      </w:r>
    </w:p>
    <w:p w14:paraId="50031A21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this.monto</w:t>
      </w:r>
      <w:proofErr w:type="spellEnd"/>
      <w:proofErr w:type="gramEnd"/>
      <w:r w:rsidRPr="006B7B48">
        <w:rPr>
          <w:sz w:val="24"/>
          <w:szCs w:val="24"/>
        </w:rPr>
        <w:t xml:space="preserve"> = monto;</w:t>
      </w:r>
    </w:p>
    <w:p w14:paraId="220E4C97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this.concepto</w:t>
      </w:r>
      <w:proofErr w:type="spellEnd"/>
      <w:proofErr w:type="gramEnd"/>
      <w:r w:rsidRPr="006B7B48">
        <w:rPr>
          <w:sz w:val="24"/>
          <w:szCs w:val="24"/>
        </w:rPr>
        <w:t xml:space="preserve"> = concepto;</w:t>
      </w:r>
    </w:p>
    <w:p w14:paraId="199D0637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this.usuario</w:t>
      </w:r>
      <w:proofErr w:type="spellEnd"/>
      <w:proofErr w:type="gramEnd"/>
      <w:r w:rsidRPr="006B7B48">
        <w:rPr>
          <w:sz w:val="24"/>
          <w:szCs w:val="24"/>
        </w:rPr>
        <w:t xml:space="preserve"> = usuario;</w:t>
      </w:r>
    </w:p>
    <w:p w14:paraId="380418C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1037C8B0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471AD07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EntidadMovDinero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6ABC5ED6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578F3060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2B3FBDA6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475B5CED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lastRenderedPageBreak/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getMonto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1708BED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return</w:t>
      </w:r>
      <w:proofErr w:type="spellEnd"/>
      <w:r w:rsidRPr="006B7B48">
        <w:rPr>
          <w:sz w:val="24"/>
          <w:szCs w:val="24"/>
        </w:rPr>
        <w:t xml:space="preserve"> monto;</w:t>
      </w:r>
    </w:p>
    <w:p w14:paraId="458E6100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022C127F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6FCE4F47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void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setMonto</w:t>
      </w:r>
      <w:proofErr w:type="spellEnd"/>
      <w:r w:rsidRPr="006B7B48">
        <w:rPr>
          <w:sz w:val="24"/>
          <w:szCs w:val="24"/>
        </w:rPr>
        <w:t>(</w:t>
      </w:r>
      <w:proofErr w:type="spellStart"/>
      <w:proofErr w:type="gramEnd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monto) {</w:t>
      </w:r>
    </w:p>
    <w:p w14:paraId="58C43906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this.monto</w:t>
      </w:r>
      <w:proofErr w:type="spellEnd"/>
      <w:proofErr w:type="gramEnd"/>
      <w:r w:rsidRPr="006B7B48">
        <w:rPr>
          <w:sz w:val="24"/>
          <w:szCs w:val="24"/>
        </w:rPr>
        <w:t xml:space="preserve"> = monto;</w:t>
      </w:r>
    </w:p>
    <w:p w14:paraId="7ACC910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14E52220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355AD1E9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getConcepto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7833988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return</w:t>
      </w:r>
      <w:proofErr w:type="spellEnd"/>
      <w:r w:rsidRPr="006B7B48">
        <w:rPr>
          <w:sz w:val="24"/>
          <w:szCs w:val="24"/>
        </w:rPr>
        <w:t xml:space="preserve"> concepto;</w:t>
      </w:r>
    </w:p>
    <w:p w14:paraId="6E6F7EC8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465FB5B8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60CB1F72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void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setConcepto</w:t>
      </w:r>
      <w:proofErr w:type="spellEnd"/>
      <w:r w:rsidRPr="006B7B48">
        <w:rPr>
          <w:sz w:val="24"/>
          <w:szCs w:val="24"/>
        </w:rPr>
        <w:t>(</w:t>
      </w:r>
      <w:proofErr w:type="spellStart"/>
      <w:proofErr w:type="gramEnd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concepto) {</w:t>
      </w:r>
    </w:p>
    <w:p w14:paraId="6B823CD1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this.concepto</w:t>
      </w:r>
      <w:proofErr w:type="spellEnd"/>
      <w:proofErr w:type="gramEnd"/>
      <w:r w:rsidRPr="006B7B48">
        <w:rPr>
          <w:sz w:val="24"/>
          <w:szCs w:val="24"/>
        </w:rPr>
        <w:t xml:space="preserve"> = concepto;</w:t>
      </w:r>
    </w:p>
    <w:p w14:paraId="7E64070C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5E6F5191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6F990B67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getUsuario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5D57658D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return</w:t>
      </w:r>
      <w:proofErr w:type="spellEnd"/>
      <w:r w:rsidRPr="006B7B48">
        <w:rPr>
          <w:sz w:val="24"/>
          <w:szCs w:val="24"/>
        </w:rPr>
        <w:t xml:space="preserve"> usuario;</w:t>
      </w:r>
    </w:p>
    <w:p w14:paraId="7CDFCB3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30847DB0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65D6881A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void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setUsuario</w:t>
      </w:r>
      <w:proofErr w:type="spellEnd"/>
      <w:r w:rsidRPr="006B7B48">
        <w:rPr>
          <w:sz w:val="24"/>
          <w:szCs w:val="24"/>
        </w:rPr>
        <w:t>(</w:t>
      </w:r>
      <w:proofErr w:type="spellStart"/>
      <w:proofErr w:type="gramEnd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usuario) {</w:t>
      </w:r>
    </w:p>
    <w:p w14:paraId="72302C01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proofErr w:type="gramStart"/>
      <w:r w:rsidRPr="006B7B48">
        <w:rPr>
          <w:sz w:val="24"/>
          <w:szCs w:val="24"/>
        </w:rPr>
        <w:t>this.usuario</w:t>
      </w:r>
      <w:proofErr w:type="spellEnd"/>
      <w:proofErr w:type="gramEnd"/>
      <w:r w:rsidRPr="006B7B48">
        <w:rPr>
          <w:sz w:val="24"/>
          <w:szCs w:val="24"/>
        </w:rPr>
        <w:t xml:space="preserve"> = usuario;</w:t>
      </w:r>
    </w:p>
    <w:p w14:paraId="3D15050B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6A6F5960" w14:textId="77777777" w:rsidR="006B7B48" w:rsidRPr="006B7B48" w:rsidRDefault="006B7B48" w:rsidP="006B7B48">
      <w:pPr>
        <w:pStyle w:val="Prrafodelista"/>
        <w:rPr>
          <w:sz w:val="24"/>
          <w:szCs w:val="24"/>
        </w:rPr>
      </w:pPr>
    </w:p>
    <w:p w14:paraId="4CC4A4AC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@Override</w:t>
      </w:r>
    </w:p>
    <w:p w14:paraId="2EEE2A6F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</w:t>
      </w:r>
      <w:proofErr w:type="spellStart"/>
      <w:r w:rsidRPr="006B7B48">
        <w:rPr>
          <w:sz w:val="24"/>
          <w:szCs w:val="24"/>
        </w:rPr>
        <w:t>public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r w:rsidRPr="006B7B48">
        <w:rPr>
          <w:sz w:val="24"/>
          <w:szCs w:val="24"/>
        </w:rPr>
        <w:t>String</w:t>
      </w:r>
      <w:proofErr w:type="spellEnd"/>
      <w:r w:rsidRPr="006B7B48">
        <w:rPr>
          <w:sz w:val="24"/>
          <w:szCs w:val="24"/>
        </w:rPr>
        <w:t xml:space="preserve"> </w:t>
      </w:r>
      <w:proofErr w:type="spellStart"/>
      <w:proofErr w:type="gramStart"/>
      <w:r w:rsidRPr="006B7B48">
        <w:rPr>
          <w:sz w:val="24"/>
          <w:szCs w:val="24"/>
        </w:rPr>
        <w:t>toString</w:t>
      </w:r>
      <w:proofErr w:type="spellEnd"/>
      <w:r w:rsidRPr="006B7B48">
        <w:rPr>
          <w:sz w:val="24"/>
          <w:szCs w:val="24"/>
        </w:rPr>
        <w:t>(</w:t>
      </w:r>
      <w:proofErr w:type="gramEnd"/>
      <w:r w:rsidRPr="006B7B48">
        <w:rPr>
          <w:sz w:val="24"/>
          <w:szCs w:val="24"/>
        </w:rPr>
        <w:t>) {</w:t>
      </w:r>
    </w:p>
    <w:p w14:paraId="01DEB6E6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</w:t>
      </w:r>
      <w:proofErr w:type="spellStart"/>
      <w:r w:rsidRPr="006B7B48">
        <w:rPr>
          <w:sz w:val="24"/>
          <w:szCs w:val="24"/>
        </w:rPr>
        <w:t>return</w:t>
      </w:r>
      <w:proofErr w:type="spellEnd"/>
      <w:r w:rsidRPr="006B7B48">
        <w:rPr>
          <w:sz w:val="24"/>
          <w:szCs w:val="24"/>
        </w:rPr>
        <w:t xml:space="preserve"> "</w:t>
      </w:r>
      <w:proofErr w:type="spellStart"/>
      <w:proofErr w:type="gramStart"/>
      <w:r w:rsidRPr="006B7B48">
        <w:rPr>
          <w:sz w:val="24"/>
          <w:szCs w:val="24"/>
        </w:rPr>
        <w:t>EntidadMovDinero</w:t>
      </w:r>
      <w:proofErr w:type="spellEnd"/>
      <w:r w:rsidRPr="006B7B48">
        <w:rPr>
          <w:sz w:val="24"/>
          <w:szCs w:val="24"/>
        </w:rPr>
        <w:t>{</w:t>
      </w:r>
      <w:proofErr w:type="gramEnd"/>
      <w:r w:rsidRPr="006B7B48">
        <w:rPr>
          <w:sz w:val="24"/>
          <w:szCs w:val="24"/>
        </w:rPr>
        <w:t>" +</w:t>
      </w:r>
    </w:p>
    <w:p w14:paraId="581B4F79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        "monto='" + monto + '\'' +</w:t>
      </w:r>
    </w:p>
    <w:p w14:paraId="2AC4BE76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        ", concepto='" + concepto + '\'' +</w:t>
      </w:r>
    </w:p>
    <w:p w14:paraId="58CB75C1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        ", usuario='" + usuario + '\'' +</w:t>
      </w:r>
    </w:p>
    <w:p w14:paraId="1071527F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            '}';</w:t>
      </w:r>
    </w:p>
    <w:p w14:paraId="66767C65" w14:textId="77777777" w:rsidR="006B7B48" w:rsidRP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 xml:space="preserve">    }</w:t>
      </w:r>
    </w:p>
    <w:p w14:paraId="020B271B" w14:textId="0ED67D98" w:rsidR="006B7B48" w:rsidRDefault="006B7B48" w:rsidP="006B7B48">
      <w:pPr>
        <w:pStyle w:val="Prrafodelista"/>
        <w:rPr>
          <w:sz w:val="24"/>
          <w:szCs w:val="24"/>
        </w:rPr>
      </w:pPr>
      <w:r w:rsidRPr="006B7B48">
        <w:rPr>
          <w:sz w:val="24"/>
          <w:szCs w:val="24"/>
        </w:rPr>
        <w:t>}</w:t>
      </w:r>
    </w:p>
    <w:p w14:paraId="559CF6BA" w14:textId="01B2147E" w:rsidR="006B7B48" w:rsidRDefault="006B7B48" w:rsidP="006B7B48">
      <w:pPr>
        <w:pStyle w:val="Prrafodelista"/>
        <w:rPr>
          <w:sz w:val="24"/>
          <w:szCs w:val="24"/>
        </w:rPr>
      </w:pPr>
    </w:p>
    <w:p w14:paraId="27C8CDDD" w14:textId="23B21133" w:rsidR="006B7B48" w:rsidRPr="0026321B" w:rsidRDefault="0026321B" w:rsidP="006B7B48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¿Cuáles actividades del Spring se cumplieron?</w:t>
      </w:r>
    </w:p>
    <w:p w14:paraId="27A01234" w14:textId="0CF33D10" w:rsidR="0026321B" w:rsidRDefault="0026321B" w:rsidP="0026321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Se cumplieron tosas las actividades</w:t>
      </w:r>
    </w:p>
    <w:p w14:paraId="6A7A4881" w14:textId="703C77D1" w:rsidR="0026321B" w:rsidRDefault="0026321B" w:rsidP="0026321B">
      <w:pPr>
        <w:pStyle w:val="Prrafodelista"/>
        <w:rPr>
          <w:sz w:val="24"/>
          <w:szCs w:val="24"/>
        </w:rPr>
      </w:pPr>
    </w:p>
    <w:p w14:paraId="5ACD8FE6" w14:textId="77777777" w:rsidR="0026321B" w:rsidRDefault="0026321B" w:rsidP="0026321B">
      <w:pPr>
        <w:pStyle w:val="Prrafodelista"/>
        <w:rPr>
          <w:sz w:val="24"/>
          <w:szCs w:val="24"/>
        </w:rPr>
      </w:pPr>
    </w:p>
    <w:p w14:paraId="174FFA3C" w14:textId="3B6EE5F2" w:rsidR="0026321B" w:rsidRPr="0026321B" w:rsidRDefault="0026321B" w:rsidP="0026321B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¿Cuáles no se cumplieron?</w:t>
      </w:r>
    </w:p>
    <w:p w14:paraId="00FD3301" w14:textId="1B1657E1" w:rsidR="0026321B" w:rsidRDefault="0026321B" w:rsidP="0026321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 aplica.</w:t>
      </w:r>
    </w:p>
    <w:p w14:paraId="433606BD" w14:textId="0AAD5CC0" w:rsidR="0026321B" w:rsidRDefault="0026321B" w:rsidP="0026321B">
      <w:pPr>
        <w:pStyle w:val="Prrafodelista"/>
        <w:rPr>
          <w:sz w:val="24"/>
          <w:szCs w:val="24"/>
        </w:rPr>
      </w:pPr>
    </w:p>
    <w:p w14:paraId="37CBEE4B" w14:textId="4EF9CF6A" w:rsidR="0026321B" w:rsidRPr="0026321B" w:rsidRDefault="0026321B" w:rsidP="0026321B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26321B">
        <w:rPr>
          <w:b/>
          <w:bCs/>
          <w:sz w:val="24"/>
          <w:szCs w:val="24"/>
        </w:rPr>
        <w:t>¿Qué preguntas o dificultades surgieron en el desarrollo del Spring?</w:t>
      </w:r>
    </w:p>
    <w:p w14:paraId="01BC0F6D" w14:textId="732BAF71" w:rsidR="0026321B" w:rsidRPr="006B7B48" w:rsidRDefault="0026321B" w:rsidP="0026321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Ninguno.</w:t>
      </w:r>
    </w:p>
    <w:sectPr w:rsidR="0026321B" w:rsidRPr="006B7B48" w:rsidSect="00A72B1E">
      <w:headerReference w:type="default" r:id="rId12"/>
      <w:footerReference w:type="default" r:id="rId13"/>
      <w:pgSz w:w="12240" w:h="15840" w:code="1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E0B3" w14:textId="77777777" w:rsidR="00BA41CD" w:rsidRDefault="00BA41CD" w:rsidP="00A73962">
      <w:pPr>
        <w:spacing w:before="0" w:after="0" w:line="240" w:lineRule="auto"/>
      </w:pPr>
      <w:r>
        <w:separator/>
      </w:r>
    </w:p>
  </w:endnote>
  <w:endnote w:type="continuationSeparator" w:id="0">
    <w:p w14:paraId="0E6C3B7D" w14:textId="77777777" w:rsidR="00BA41CD" w:rsidRDefault="00BA41CD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D4C" w14:textId="77777777" w:rsidR="0040490E" w:rsidRDefault="0040490E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Página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14:paraId="4948E275" w14:textId="5AF4BD2B" w:rsidR="0061783A" w:rsidRDefault="006178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6414" w14:textId="77777777" w:rsidR="00BA41CD" w:rsidRDefault="00BA41CD" w:rsidP="00A73962">
      <w:pPr>
        <w:spacing w:before="0" w:after="0" w:line="240" w:lineRule="auto"/>
      </w:pPr>
      <w:r>
        <w:separator/>
      </w:r>
    </w:p>
  </w:footnote>
  <w:footnote w:type="continuationSeparator" w:id="0">
    <w:p w14:paraId="662B1525" w14:textId="77777777" w:rsidR="00BA41CD" w:rsidRDefault="00BA41CD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F63D" w14:textId="77777777" w:rsidR="00A73962" w:rsidRDefault="00EA6114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B54A0C" wp14:editId="71E6759D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Conector recto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DBE863" id="Conector recto 12" o:spid="_x0000_s1026" alt="&quot;&quot;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bidi="es-E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13AFE46" wp14:editId="3F398F2F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upo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ángulo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ángulo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AF8BB4" id="Grupo 10" o:spid="_x0000_s1026" alt="&quot;&quot;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">
              <v:shape id="Rectángulo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ángulo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  <w:lang w:bidi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36CA0E" wp14:editId="36F2359B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upo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Elipse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F6199" w14:textId="77777777" w:rsidR="00A73962" w:rsidRDefault="00A73962" w:rsidP="00A73962">
                            <w:pPr>
                              <w:jc w:val="center"/>
                            </w:pPr>
                            <w:r>
                              <w:rPr>
                                <w:lang w:bidi="es-ES"/>
                              </w:rP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Elipse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Elipse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Elipse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Elipse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Elipse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Elipse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36CA0E" id="Grupo 44" o:spid="_x0000_s1026" alt="&quot;&quot;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Elipse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<v:stroke opacity="6682f"/>
                <v:textbox>
                  <w:txbxContent>
                    <w:p w14:paraId="612F6199" w14:textId="77777777" w:rsidR="00A73962" w:rsidRDefault="00A73962" w:rsidP="00A73962">
                      <w:pPr>
                        <w:jc w:val="center"/>
                      </w:pPr>
                      <w:r>
                        <w:rPr>
                          <w:lang w:bidi="es-ES"/>
                        </w:rPr>
                        <w:t>v</w:t>
                      </w:r>
                    </w:p>
                  </w:txbxContent>
                </v:textbox>
              </v:shape>
              <v:shape id="Elipse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<v:stroke dashstyle="1 1" opacity="6682f"/>
              </v:shape>
              <v:shape id="Elipse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<v:stroke dashstyle="1 1" opacity="6682f"/>
              </v:shape>
              <v:shape id="Elipse 11" o:spid="_x0000_s103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Elipse 11" o:spid="_x0000_s103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<v:fill opacity="771f"/>
                <v:stroke dashstyle="1 1"/>
              </v:shape>
              <v:shape id="Elipse 11" o:spid="_x0000_s103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<v:stroke dashstyle="1 1" opacity="6682f"/>
              </v:shape>
              <v:shape id="Elipse 11" o:spid="_x0000_s103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FD6"/>
    <w:multiLevelType w:val="hybridMultilevel"/>
    <w:tmpl w:val="8AB6E7FE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FA7DB8"/>
    <w:multiLevelType w:val="hybridMultilevel"/>
    <w:tmpl w:val="CBC612E0"/>
    <w:lvl w:ilvl="0" w:tplc="3DE611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83DED"/>
    <w:multiLevelType w:val="hybridMultilevel"/>
    <w:tmpl w:val="0FBE2D38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9B64B6"/>
    <w:multiLevelType w:val="hybridMultilevel"/>
    <w:tmpl w:val="39CE021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39B4"/>
    <w:multiLevelType w:val="hybridMultilevel"/>
    <w:tmpl w:val="C78AAF32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7124C9"/>
    <w:multiLevelType w:val="hybridMultilevel"/>
    <w:tmpl w:val="40B2519E"/>
    <w:lvl w:ilvl="0" w:tplc="9BC0AA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5D4936"/>
    <w:multiLevelType w:val="hybridMultilevel"/>
    <w:tmpl w:val="9D82F752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25064F"/>
    <w:multiLevelType w:val="hybridMultilevel"/>
    <w:tmpl w:val="A49C683C"/>
    <w:lvl w:ilvl="0" w:tplc="4D6C8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333491">
    <w:abstractNumId w:val="1"/>
  </w:num>
  <w:num w:numId="2" w16cid:durableId="901795556">
    <w:abstractNumId w:val="3"/>
  </w:num>
  <w:num w:numId="3" w16cid:durableId="1845775239">
    <w:abstractNumId w:val="5"/>
  </w:num>
  <w:num w:numId="4" w16cid:durableId="1508983331">
    <w:abstractNumId w:val="0"/>
  </w:num>
  <w:num w:numId="5" w16cid:durableId="1756129173">
    <w:abstractNumId w:val="2"/>
  </w:num>
  <w:num w:numId="6" w16cid:durableId="726029374">
    <w:abstractNumId w:val="4"/>
  </w:num>
  <w:num w:numId="7" w16cid:durableId="293682845">
    <w:abstractNumId w:val="6"/>
  </w:num>
  <w:num w:numId="8" w16cid:durableId="1412000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10"/>
    <w:rsid w:val="000126B7"/>
    <w:rsid w:val="0005265C"/>
    <w:rsid w:val="00064E34"/>
    <w:rsid w:val="00066146"/>
    <w:rsid w:val="000B0560"/>
    <w:rsid w:val="000B1DC1"/>
    <w:rsid w:val="00150F68"/>
    <w:rsid w:val="001663F3"/>
    <w:rsid w:val="001C5100"/>
    <w:rsid w:val="002152E0"/>
    <w:rsid w:val="002345E8"/>
    <w:rsid w:val="002352F6"/>
    <w:rsid w:val="00236E81"/>
    <w:rsid w:val="0026321B"/>
    <w:rsid w:val="003157CD"/>
    <w:rsid w:val="003219F9"/>
    <w:rsid w:val="00360CE9"/>
    <w:rsid w:val="003A2AED"/>
    <w:rsid w:val="003F73A0"/>
    <w:rsid w:val="0040490E"/>
    <w:rsid w:val="00405BB2"/>
    <w:rsid w:val="00454843"/>
    <w:rsid w:val="00493D57"/>
    <w:rsid w:val="004B6B3F"/>
    <w:rsid w:val="004D4A86"/>
    <w:rsid w:val="005834D8"/>
    <w:rsid w:val="005C0F38"/>
    <w:rsid w:val="005C2210"/>
    <w:rsid w:val="0061783A"/>
    <w:rsid w:val="0062123A"/>
    <w:rsid w:val="00621A41"/>
    <w:rsid w:val="00646E75"/>
    <w:rsid w:val="006678EB"/>
    <w:rsid w:val="0069359D"/>
    <w:rsid w:val="006B2FA2"/>
    <w:rsid w:val="006B7B48"/>
    <w:rsid w:val="006F5536"/>
    <w:rsid w:val="00713AA4"/>
    <w:rsid w:val="007330E9"/>
    <w:rsid w:val="00785819"/>
    <w:rsid w:val="007A6D92"/>
    <w:rsid w:val="0081628C"/>
    <w:rsid w:val="00857B38"/>
    <w:rsid w:val="008944C7"/>
    <w:rsid w:val="0091088D"/>
    <w:rsid w:val="00931F97"/>
    <w:rsid w:val="00947510"/>
    <w:rsid w:val="009F6CF1"/>
    <w:rsid w:val="00A126B4"/>
    <w:rsid w:val="00A221A9"/>
    <w:rsid w:val="00A33ADC"/>
    <w:rsid w:val="00A71274"/>
    <w:rsid w:val="00A72B1E"/>
    <w:rsid w:val="00A73962"/>
    <w:rsid w:val="00AA3E47"/>
    <w:rsid w:val="00AC29EE"/>
    <w:rsid w:val="00B65A30"/>
    <w:rsid w:val="00BA41CD"/>
    <w:rsid w:val="00BA61AF"/>
    <w:rsid w:val="00C208AD"/>
    <w:rsid w:val="00D23885"/>
    <w:rsid w:val="00D375C1"/>
    <w:rsid w:val="00D56C9E"/>
    <w:rsid w:val="00D909FC"/>
    <w:rsid w:val="00D90AFC"/>
    <w:rsid w:val="00DD5D06"/>
    <w:rsid w:val="00E15164"/>
    <w:rsid w:val="00E55D74"/>
    <w:rsid w:val="00EA6114"/>
    <w:rsid w:val="00EB2F7C"/>
    <w:rsid w:val="00EB788C"/>
    <w:rsid w:val="00F64998"/>
    <w:rsid w:val="00F85F10"/>
    <w:rsid w:val="00F948CB"/>
    <w:rsid w:val="00FC15A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6CD5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do">
    <w:name w:val="Salutation"/>
    <w:basedOn w:val="Normal"/>
    <w:link w:val="SaludoCar"/>
    <w:uiPriority w:val="4"/>
    <w:unhideWhenUsed/>
    <w:qFormat/>
    <w:rsid w:val="003F73A0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F73A0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F85F10"/>
    <w:rPr>
      <w:color w:val="808080"/>
    </w:rPr>
  </w:style>
  <w:style w:type="paragraph" w:customStyle="1" w:styleId="Logotipo">
    <w:name w:val="Logotipo"/>
    <w:basedOn w:val="Normal"/>
    <w:qFormat/>
    <w:rsid w:val="00F85F10"/>
    <w:pPr>
      <w:spacing w:after="0"/>
      <w:ind w:left="-2160"/>
    </w:pPr>
  </w:style>
  <w:style w:type="paragraph" w:customStyle="1" w:styleId="Sitioweb">
    <w:name w:val="Sitio web"/>
    <w:basedOn w:val="Normal"/>
    <w:qFormat/>
    <w:rsid w:val="00F85F10"/>
    <w:pPr>
      <w:ind w:left="-2160"/>
    </w:pPr>
  </w:style>
  <w:style w:type="paragraph" w:customStyle="1" w:styleId="Nombre">
    <w:name w:val="Nombre"/>
    <w:basedOn w:val="Normal"/>
    <w:qFormat/>
    <w:rsid w:val="00F85F10"/>
    <w:rPr>
      <w:b/>
      <w:sz w:val="24"/>
      <w:szCs w:val="24"/>
    </w:rPr>
  </w:style>
  <w:style w:type="paragraph" w:styleId="Ttulo">
    <w:name w:val="Title"/>
    <w:basedOn w:val="Ttulo1"/>
    <w:next w:val="Normal"/>
    <w:link w:val="TtuloCar"/>
    <w:uiPriority w:val="10"/>
    <w:qFormat/>
    <w:rsid w:val="006678EB"/>
    <w:rPr>
      <w:color w:val="0D5672" w:themeColor="accent1" w:themeShade="80"/>
    </w:rPr>
  </w:style>
  <w:style w:type="character" w:customStyle="1" w:styleId="TtuloCar">
    <w:name w:val="Título Car"/>
    <w:basedOn w:val="Fuentedeprrafopredeter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inespaciado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8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843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94751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510"/>
    <w:rPr>
      <w:color w:val="B26B02" w:themeColor="followedHyperlink"/>
      <w:u w:val="single"/>
    </w:rPr>
  </w:style>
  <w:style w:type="paragraph" w:styleId="Prrafodelista">
    <w:name w:val="List Paragraph"/>
    <w:basedOn w:val="Normal"/>
    <w:uiPriority w:val="34"/>
    <w:semiHidden/>
    <w:rsid w:val="0016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sotoca\AppData\Roaming\Microsoft\Templates\Membrete%20con%20hex&#225;go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66B99CB5624C60B1EF5C609064A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FBD8-99C2-4B0F-BB52-C2F1FD5DD8EE}"/>
      </w:docPartPr>
      <w:docPartBody>
        <w:p w:rsidR="00ED29B9" w:rsidRDefault="00000000">
          <w:pPr>
            <w:pStyle w:val="E266B99CB5624C60B1EF5C609064A120"/>
          </w:pPr>
          <w:r w:rsidRPr="00D90AFC">
            <w:rPr>
              <w:lang w:bidi="es-ES"/>
            </w:rPr>
            <w:t>Nombre del destinatario</w:t>
          </w:r>
        </w:p>
      </w:docPartBody>
    </w:docPart>
    <w:docPart>
      <w:docPartPr>
        <w:name w:val="F3F0C584061045CE9AC756BC80B24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30561-9CCE-475B-A95B-9DFD6EAFFDCA}"/>
      </w:docPartPr>
      <w:docPartBody>
        <w:p w:rsidR="00ED29B9" w:rsidRDefault="00000000">
          <w:pPr>
            <w:pStyle w:val="F3F0C584061045CE9AC756BC80B24795"/>
          </w:pPr>
          <w:r w:rsidRPr="00EB788C">
            <w:rPr>
              <w:lang w:bidi="es-ES"/>
            </w:rPr>
            <w:t>Un cordial saludo,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54"/>
    <w:rsid w:val="00B57F54"/>
    <w:rsid w:val="00ED29B9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66B99CB5624C60B1EF5C609064A120">
    <w:name w:val="E266B99CB5624C60B1EF5C609064A120"/>
  </w:style>
  <w:style w:type="paragraph" w:customStyle="1" w:styleId="F3F0C584061045CE9AC756BC80B24795">
    <w:name w:val="F3F0C584061045CE9AC756BC80B247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con hexágono.dotx</Template>
  <TotalTime>0</TotalTime>
  <Pages>1</Pages>
  <Words>1007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2022-09-11T17:59:00Z</dcterms:created>
  <dcterms:modified xsi:type="dcterms:W3CDTF">2022-09-11T18:29:00Z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